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jc w:val="center"/>
        <w:rPr>
          <w:sz w:val="72"/>
          <w:lang w:val="zh-CN"/>
        </w:rPr>
      </w:pPr>
      <w:r>
        <w:rPr>
          <w:sz w:val="72"/>
          <w:lang w:val="zh-CN"/>
        </w:rPr>
        <w:t>U</w:t>
      </w:r>
      <w:r>
        <w:rPr>
          <w:rFonts w:hint="eastAsia"/>
          <w:sz w:val="72"/>
          <w:lang w:val="zh-CN"/>
        </w:rPr>
        <w:t>wb自研基站类通讯规约</w:t>
      </w:r>
    </w:p>
    <w:p>
      <w:pPr>
        <w:jc w:val="center"/>
        <w:rPr>
          <w:sz w:val="44"/>
          <w:szCs w:val="44"/>
        </w:rPr>
        <w:sectPr>
          <w:headerReference r:id="rId3" w:type="default"/>
          <w:footerReference r:id="rId4" w:type="default"/>
          <w:pgSz w:w="11906" w:h="16838"/>
          <w:pgMar w:top="1440" w:right="1797" w:bottom="1440" w:left="1797" w:header="851" w:footer="992" w:gutter="0"/>
          <w:cols w:space="720" w:num="1"/>
          <w:vAlign w:val="center"/>
          <w:docGrid w:type="lines" w:linePitch="312" w:charSpace="0"/>
        </w:sectPr>
      </w:pPr>
      <w:r>
        <w:rPr>
          <w:rFonts w:hint="eastAsia"/>
          <w:sz w:val="44"/>
          <w:szCs w:val="44"/>
          <w:lang w:val="zh-CN"/>
        </w:rPr>
        <w:t xml:space="preserve"> </w:t>
      </w:r>
      <w:r>
        <w:rPr>
          <w:sz w:val="44"/>
          <w:szCs w:val="44"/>
          <w:lang w:val="zh-CN"/>
        </w:rPr>
        <w:t xml:space="preserve">              U</w:t>
      </w:r>
      <w:r>
        <w:rPr>
          <w:rFonts w:hint="eastAsia"/>
          <w:sz w:val="44"/>
          <w:szCs w:val="44"/>
          <w:lang w:val="zh-CN"/>
        </w:rPr>
        <w:t>wb</w:t>
      </w:r>
      <w:r>
        <w:rPr>
          <w:rFonts w:hint="eastAsia"/>
          <w:sz w:val="44"/>
          <w:lang w:val="zh-CN"/>
        </w:rPr>
        <w:t>基站类——V</w:t>
      </w:r>
      <w:r>
        <w:rPr>
          <w:sz w:val="44"/>
          <w:lang w:val="zh-CN"/>
        </w:rPr>
        <w:t>1</w:t>
      </w:r>
      <w:r>
        <w:rPr>
          <w:rFonts w:hint="eastAsia"/>
          <w:sz w:val="44"/>
          <w:lang w:val="zh-CN"/>
        </w:rPr>
        <w:t>.</w:t>
      </w:r>
      <w:r>
        <w:rPr>
          <w:sz w:val="44"/>
          <w:lang w:val="zh-CN"/>
        </w:rPr>
        <w:t>3</w:t>
      </w:r>
      <w:r>
        <w:rPr>
          <w:rFonts w:hint="eastAsia"/>
          <w:sz w:val="44"/>
          <w:lang w:val="zh-CN"/>
        </w:rPr>
        <w:t>.</w:t>
      </w:r>
      <w:r>
        <w:rPr>
          <w:sz w:val="44"/>
          <w:lang w:val="zh-CN"/>
        </w:rPr>
        <w:t>0</w:t>
      </w:r>
    </w:p>
    <w:sdt>
      <w:sdtPr>
        <w:rPr>
          <w:rFonts w:ascii="Times New Roman" w:hAnsi="Times New Roman" w:eastAsia="宋体" w:cs="Times New Roman"/>
          <w:color w:val="auto"/>
          <w:kern w:val="2"/>
          <w:sz w:val="24"/>
          <w:szCs w:val="20"/>
          <w:lang w:val="zh-CN"/>
        </w:rPr>
        <w:id w:val="1854304405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b/>
          <w:bCs/>
          <w:color w:val="auto"/>
          <w:kern w:val="2"/>
          <w:sz w:val="24"/>
          <w:szCs w:val="20"/>
          <w:lang w:val="zh-CN"/>
        </w:rPr>
      </w:sdtEndPr>
      <w:sdtContent>
        <w:p>
          <w:pPr>
            <w:pStyle w:val="24"/>
          </w:pPr>
          <w:r>
            <w:rPr>
              <w:lang w:val="zh-CN"/>
            </w:rPr>
            <w:t>目录</w:t>
          </w:r>
        </w:p>
        <w:p>
          <w:pPr>
            <w:pStyle w:val="10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"_Toc18516103" </w:instrText>
          </w:r>
          <w:r>
            <w:fldChar w:fldCharType="separate"/>
          </w:r>
          <w:r>
            <w:rPr>
              <w:rStyle w:val="18"/>
            </w:rPr>
            <w:t>一、概述</w:t>
          </w:r>
          <w:r>
            <w:tab/>
          </w:r>
          <w:r>
            <w:fldChar w:fldCharType="begin"/>
          </w:r>
          <w:r>
            <w:instrText xml:space="preserve"> PAGEREF _Toc18516103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"_Toc18516104" </w:instrText>
          </w:r>
          <w:r>
            <w:fldChar w:fldCharType="separate"/>
          </w:r>
          <w:r>
            <w:rPr>
              <w:rStyle w:val="18"/>
            </w:rPr>
            <w:t>二、物理结构</w:t>
          </w:r>
          <w:r>
            <w:tab/>
          </w:r>
          <w:r>
            <w:fldChar w:fldCharType="begin"/>
          </w:r>
          <w:r>
            <w:instrText xml:space="preserve"> PAGEREF _Toc18516104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"_Toc18516105" </w:instrText>
          </w:r>
          <w:r>
            <w:fldChar w:fldCharType="separate"/>
          </w:r>
          <w:r>
            <w:rPr>
              <w:rStyle w:val="18"/>
            </w:rPr>
            <w:t>三、物理层数据帧格式</w:t>
          </w:r>
          <w:r>
            <w:tab/>
          </w:r>
          <w:r>
            <w:fldChar w:fldCharType="begin"/>
          </w:r>
          <w:r>
            <w:instrText xml:space="preserve"> PAGEREF _Toc18516105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"_Toc18516106" </w:instrText>
          </w:r>
          <w:r>
            <w:fldChar w:fldCharType="separate"/>
          </w:r>
          <w:r>
            <w:rPr>
              <w:rStyle w:val="18"/>
            </w:rPr>
            <w:t>3.1、虚拟物理帧格式</w:t>
          </w:r>
          <w:r>
            <w:tab/>
          </w:r>
          <w:r>
            <w:fldChar w:fldCharType="begin"/>
          </w:r>
          <w:r>
            <w:instrText xml:space="preserve"> PAGEREF _Toc18516106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"_Toc18516107" </w:instrText>
          </w:r>
          <w:r>
            <w:fldChar w:fldCharType="separate"/>
          </w:r>
          <w:r>
            <w:rPr>
              <w:rStyle w:val="18"/>
            </w:rPr>
            <w:t>3.2、数据说明</w:t>
          </w:r>
          <w:r>
            <w:tab/>
          </w:r>
          <w:r>
            <w:fldChar w:fldCharType="begin"/>
          </w:r>
          <w:r>
            <w:instrText xml:space="preserve"> PAGEREF _Toc18516107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"_Toc18516108" </w:instrText>
          </w:r>
          <w:r>
            <w:fldChar w:fldCharType="separate"/>
          </w:r>
          <w:r>
            <w:rPr>
              <w:rStyle w:val="18"/>
            </w:rPr>
            <w:t>3.3、通讯报文的组包方式</w:t>
          </w:r>
          <w:r>
            <w:tab/>
          </w:r>
          <w:r>
            <w:fldChar w:fldCharType="begin"/>
          </w:r>
          <w:r>
            <w:instrText xml:space="preserve"> PAGEREF _Toc18516108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"_Toc18516109" </w:instrText>
          </w:r>
          <w:r>
            <w:fldChar w:fldCharType="separate"/>
          </w:r>
          <w:r>
            <w:rPr>
              <w:rStyle w:val="18"/>
            </w:rPr>
            <w:t>3.4、多个数据报组包方式</w:t>
          </w:r>
          <w:r>
            <w:tab/>
          </w:r>
          <w:r>
            <w:fldChar w:fldCharType="begin"/>
          </w:r>
          <w:r>
            <w:instrText xml:space="preserve"> PAGEREF _Toc18516109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"_Toc18516110" </w:instrText>
          </w:r>
          <w:r>
            <w:fldChar w:fldCharType="separate"/>
          </w:r>
          <w:r>
            <w:rPr>
              <w:rStyle w:val="18"/>
            </w:rPr>
            <w:t>四、帧类型分类</w:t>
          </w:r>
          <w:r>
            <w:tab/>
          </w:r>
          <w:r>
            <w:fldChar w:fldCharType="begin"/>
          </w:r>
          <w:r>
            <w:instrText xml:space="preserve"> PAGEREF _Toc18516110 \h </w:instrText>
          </w:r>
          <w:r>
            <w:fldChar w:fldCharType="separate"/>
          </w:r>
          <w:r>
            <w:t>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"_Toc18516111" </w:instrText>
          </w:r>
          <w:r>
            <w:fldChar w:fldCharType="separate"/>
          </w:r>
          <w:r>
            <w:rPr>
              <w:rStyle w:val="18"/>
            </w:rPr>
            <w:t>五、帧类型说明</w:t>
          </w:r>
          <w:r>
            <w:tab/>
          </w:r>
          <w:r>
            <w:fldChar w:fldCharType="begin"/>
          </w:r>
          <w:r>
            <w:instrText xml:space="preserve"> PAGEREF _Toc18516111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"_Toc18516112" </w:instrText>
          </w:r>
          <w:r>
            <w:fldChar w:fldCharType="separate"/>
          </w:r>
          <w:r>
            <w:rPr>
              <w:rStyle w:val="18"/>
            </w:rPr>
            <w:t>5.1 帧类型0x00—0x0F</w:t>
          </w:r>
          <w:r>
            <w:tab/>
          </w:r>
          <w:r>
            <w:fldChar w:fldCharType="begin"/>
          </w:r>
          <w:r>
            <w:instrText xml:space="preserve"> PAGEREF _Toc18516112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"_Toc18516113" </w:instrText>
          </w:r>
          <w:r>
            <w:fldChar w:fldCharType="separate"/>
          </w:r>
          <w:r>
            <w:rPr>
              <w:rStyle w:val="18"/>
            </w:rPr>
            <w:t>5.1.1、基站设备上报帧</w:t>
          </w:r>
          <w:r>
            <w:tab/>
          </w:r>
          <w:r>
            <w:fldChar w:fldCharType="begin"/>
          </w:r>
          <w:r>
            <w:instrText xml:space="preserve"> PAGEREF _Toc18516113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"_Toc18516114" </w:instrText>
          </w:r>
          <w:r>
            <w:fldChar w:fldCharType="separate"/>
          </w:r>
          <w:r>
            <w:rPr>
              <w:rStyle w:val="18"/>
            </w:rPr>
            <w:t>5.1.2、基站心跳帧</w:t>
          </w:r>
          <w:r>
            <w:tab/>
          </w:r>
          <w:r>
            <w:fldChar w:fldCharType="begin"/>
          </w:r>
          <w:r>
            <w:instrText xml:space="preserve"> PAGEREF _Toc18516114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"_Toc18516115" </w:instrText>
          </w:r>
          <w:r>
            <w:fldChar w:fldCharType="separate"/>
          </w:r>
          <w:r>
            <w:rPr>
              <w:rStyle w:val="18"/>
            </w:rPr>
            <w:t>5.1.3、应答心跳帧</w:t>
          </w:r>
          <w:r>
            <w:tab/>
          </w:r>
          <w:r>
            <w:fldChar w:fldCharType="begin"/>
          </w:r>
          <w:r>
            <w:instrText xml:space="preserve"> PAGEREF _Toc18516115 \h </w:instrText>
          </w:r>
          <w:r>
            <w:fldChar w:fldCharType="separate"/>
          </w:r>
          <w:r>
            <w:t>7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"_Toc18516116" </w:instrText>
          </w:r>
          <w:r>
            <w:fldChar w:fldCharType="separate"/>
          </w:r>
          <w:r>
            <w:rPr>
              <w:rStyle w:val="18"/>
            </w:rPr>
            <w:t>5.1.4、基站设置帧</w:t>
          </w:r>
          <w:r>
            <w:tab/>
          </w:r>
          <w:r>
            <w:fldChar w:fldCharType="begin"/>
          </w:r>
          <w:r>
            <w:instrText xml:space="preserve"> PAGEREF _Toc18516116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"_Toc18516117" </w:instrText>
          </w:r>
          <w:r>
            <w:fldChar w:fldCharType="separate"/>
          </w:r>
          <w:r>
            <w:rPr>
              <w:rStyle w:val="18"/>
            </w:rPr>
            <w:t>5.1.5、基站设置应答帧</w:t>
          </w:r>
          <w:r>
            <w:tab/>
          </w:r>
          <w:r>
            <w:fldChar w:fldCharType="begin"/>
          </w:r>
          <w:r>
            <w:instrText xml:space="preserve"> PAGEREF _Toc18516117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"_Toc18516118" </w:instrText>
          </w:r>
          <w:r>
            <w:fldChar w:fldCharType="separate"/>
          </w:r>
          <w:r>
            <w:rPr>
              <w:rStyle w:val="18"/>
            </w:rPr>
            <w:t>5.1.6、基站设置错误应答帧</w:t>
          </w:r>
          <w:r>
            <w:tab/>
          </w:r>
          <w:r>
            <w:fldChar w:fldCharType="begin"/>
          </w:r>
          <w:r>
            <w:instrText xml:space="preserve"> PAGEREF _Toc18516118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"_Toc18516119" </w:instrText>
          </w:r>
          <w:r>
            <w:fldChar w:fldCharType="separate"/>
          </w:r>
          <w:r>
            <w:rPr>
              <w:rStyle w:val="18"/>
            </w:rPr>
            <w:t>5.1.7、基站读取帧</w:t>
          </w:r>
          <w:r>
            <w:tab/>
          </w:r>
          <w:r>
            <w:fldChar w:fldCharType="begin"/>
          </w:r>
          <w:r>
            <w:instrText xml:space="preserve"> PAGEREF _Toc18516119 \h </w:instrText>
          </w:r>
          <w:r>
            <w:fldChar w:fldCharType="separate"/>
          </w:r>
          <w:r>
            <w:t>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"_Toc18516120" </w:instrText>
          </w:r>
          <w:r>
            <w:fldChar w:fldCharType="separate"/>
          </w:r>
          <w:r>
            <w:rPr>
              <w:rStyle w:val="18"/>
            </w:rPr>
            <w:t>5.1.8、基站读取应答帧</w:t>
          </w:r>
          <w:r>
            <w:tab/>
          </w:r>
          <w:r>
            <w:fldChar w:fldCharType="begin"/>
          </w:r>
          <w:r>
            <w:instrText xml:space="preserve"> PAGEREF _Toc18516120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"_Toc18516121" </w:instrText>
          </w:r>
          <w:r>
            <w:fldChar w:fldCharType="separate"/>
          </w:r>
          <w:r>
            <w:rPr>
              <w:rStyle w:val="18"/>
            </w:rPr>
            <w:t>5.1.9、基站读取错误应答帧</w:t>
          </w:r>
          <w:r>
            <w:tab/>
          </w:r>
          <w:r>
            <w:fldChar w:fldCharType="begin"/>
          </w:r>
          <w:r>
            <w:instrText xml:space="preserve"> PAGEREF _Toc18516121 \h </w:instrText>
          </w:r>
          <w:r>
            <w:fldChar w:fldCharType="separate"/>
          </w:r>
          <w:r>
            <w:t>9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"_Toc18516122" </w:instrText>
          </w:r>
          <w:r>
            <w:fldChar w:fldCharType="separate"/>
          </w:r>
          <w:r>
            <w:rPr>
              <w:rStyle w:val="18"/>
            </w:rPr>
            <w:t>5.2 帧类型0x10—0x1F</w:t>
          </w:r>
          <w:r>
            <w:tab/>
          </w:r>
          <w:r>
            <w:fldChar w:fldCharType="begin"/>
          </w:r>
          <w:r>
            <w:instrText xml:space="preserve"> PAGEREF _Toc18516122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"_Toc18516123" </w:instrText>
          </w:r>
          <w:r>
            <w:fldChar w:fldCharType="separate"/>
          </w:r>
          <w:r>
            <w:rPr>
              <w:rStyle w:val="18"/>
            </w:rPr>
            <w:t>5.2.1、固件升级命令帧</w:t>
          </w:r>
          <w:r>
            <w:tab/>
          </w:r>
          <w:r>
            <w:fldChar w:fldCharType="begin"/>
          </w:r>
          <w:r>
            <w:instrText xml:space="preserve"> PAGEREF _Toc18516123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"_Toc18516124" </w:instrText>
          </w:r>
          <w:r>
            <w:fldChar w:fldCharType="separate"/>
          </w:r>
          <w:r>
            <w:rPr>
              <w:rStyle w:val="18"/>
            </w:rPr>
            <w:t>5.2.2、固件升级应答帧</w:t>
          </w:r>
          <w:r>
            <w:tab/>
          </w:r>
          <w:r>
            <w:fldChar w:fldCharType="begin"/>
          </w:r>
          <w:r>
            <w:instrText xml:space="preserve"> PAGEREF _Toc18516124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"_Toc18516125" </w:instrText>
          </w:r>
          <w:r>
            <w:fldChar w:fldCharType="separate"/>
          </w:r>
          <w:r>
            <w:rPr>
              <w:rStyle w:val="18"/>
            </w:rPr>
            <w:t>5.2.3、固件数据帧</w:t>
          </w:r>
          <w:r>
            <w:tab/>
          </w:r>
          <w:r>
            <w:fldChar w:fldCharType="begin"/>
          </w:r>
          <w:r>
            <w:instrText xml:space="preserve"> PAGEREF _Toc18516125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"_Toc18516126" </w:instrText>
          </w:r>
          <w:r>
            <w:fldChar w:fldCharType="separate"/>
          </w:r>
          <w:r>
            <w:rPr>
              <w:rStyle w:val="18"/>
            </w:rPr>
            <w:t>5.2.4、固件应答帧</w:t>
          </w:r>
          <w:r>
            <w:tab/>
          </w:r>
          <w:r>
            <w:fldChar w:fldCharType="begin"/>
          </w:r>
          <w:r>
            <w:instrText xml:space="preserve"> PAGEREF _Toc18516126 \h </w:instrText>
          </w:r>
          <w:r>
            <w:fldChar w:fldCharType="separate"/>
          </w:r>
          <w:r>
            <w:t>10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"_Toc18516127" </w:instrText>
          </w:r>
          <w:r>
            <w:fldChar w:fldCharType="separate"/>
          </w:r>
          <w:r>
            <w:rPr>
              <w:rStyle w:val="18"/>
            </w:rPr>
            <w:t>5.2.5、基站固件降级帧</w:t>
          </w:r>
          <w:r>
            <w:tab/>
          </w:r>
          <w:r>
            <w:fldChar w:fldCharType="begin"/>
          </w:r>
          <w:r>
            <w:instrText xml:space="preserve"> PAGEREF _Toc18516127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"_Toc18516128" </w:instrText>
          </w:r>
          <w:r>
            <w:fldChar w:fldCharType="separate"/>
          </w:r>
          <w:r>
            <w:rPr>
              <w:rStyle w:val="18"/>
            </w:rPr>
            <w:t>5.2.6、BOOT心跳帧</w:t>
          </w:r>
          <w:r>
            <w:tab/>
          </w:r>
          <w:r>
            <w:fldChar w:fldCharType="begin"/>
          </w:r>
          <w:r>
            <w:instrText xml:space="preserve"> PAGEREF _Toc18516128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"_Toc18516129" </w:instrText>
          </w:r>
          <w:r>
            <w:fldChar w:fldCharType="separate"/>
          </w:r>
          <w:r>
            <w:rPr>
              <w:rStyle w:val="18"/>
            </w:rPr>
            <w:t>5.2.7、BOOT心跳帧回复</w:t>
          </w:r>
          <w:r>
            <w:tab/>
          </w:r>
          <w:r>
            <w:fldChar w:fldCharType="begin"/>
          </w:r>
          <w:r>
            <w:instrText xml:space="preserve"> PAGEREF _Toc18516129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"_Toc18516130" </w:instrText>
          </w:r>
          <w:r>
            <w:fldChar w:fldCharType="separate"/>
          </w:r>
          <w:r>
            <w:rPr>
              <w:rStyle w:val="18"/>
            </w:rPr>
            <w:t>5.2.8、升级成功帧</w:t>
          </w:r>
          <w:r>
            <w:tab/>
          </w:r>
          <w:r>
            <w:fldChar w:fldCharType="begin"/>
          </w:r>
          <w:r>
            <w:instrText xml:space="preserve"> PAGEREF _Toc18516130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"_Toc18516131" </w:instrText>
          </w:r>
          <w:r>
            <w:fldChar w:fldCharType="separate"/>
          </w:r>
          <w:r>
            <w:rPr>
              <w:rStyle w:val="18"/>
            </w:rPr>
            <w:t>5.2.9、基站更新错误应答帧</w:t>
          </w:r>
          <w:r>
            <w:tab/>
          </w:r>
          <w:r>
            <w:fldChar w:fldCharType="begin"/>
          </w:r>
          <w:r>
            <w:instrText xml:space="preserve"> PAGEREF _Toc18516131 \h </w:instrText>
          </w:r>
          <w:r>
            <w:fldChar w:fldCharType="separate"/>
          </w:r>
          <w:r>
            <w:t>11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"_Toc18516132" </w:instrText>
          </w:r>
          <w:r>
            <w:fldChar w:fldCharType="separate"/>
          </w:r>
          <w:r>
            <w:rPr>
              <w:rStyle w:val="18"/>
            </w:rPr>
            <w:t>5.3 帧类型0x80—0x8F</w:t>
          </w:r>
          <w:r>
            <w:tab/>
          </w:r>
          <w:r>
            <w:fldChar w:fldCharType="begin"/>
          </w:r>
          <w:r>
            <w:instrText xml:space="preserve"> PAGEREF _Toc18516132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"_Toc18516133" </w:instrText>
          </w:r>
          <w:r>
            <w:fldChar w:fldCharType="separate"/>
          </w:r>
          <w:r>
            <w:rPr>
              <w:rStyle w:val="18"/>
            </w:rPr>
            <w:t>5.3.1、标签设备上报帧</w:t>
          </w:r>
          <w:r>
            <w:tab/>
          </w:r>
          <w:r>
            <w:fldChar w:fldCharType="begin"/>
          </w:r>
          <w:r>
            <w:instrText xml:space="preserve"> PAGEREF _Toc18516133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"_Toc18516134" </w:instrText>
          </w:r>
          <w:r>
            <w:fldChar w:fldCharType="separate"/>
          </w:r>
          <w:r>
            <w:rPr>
              <w:rStyle w:val="18"/>
            </w:rPr>
            <w:t>5.3.2 标签设置帧</w:t>
          </w:r>
          <w:r>
            <w:tab/>
          </w:r>
          <w:r>
            <w:fldChar w:fldCharType="begin"/>
          </w:r>
          <w:r>
            <w:instrText xml:space="preserve"> PAGEREF _Toc18516134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"_Toc18516135" </w:instrText>
          </w:r>
          <w:r>
            <w:fldChar w:fldCharType="separate"/>
          </w:r>
          <w:r>
            <w:rPr>
              <w:rStyle w:val="18"/>
            </w:rPr>
            <w:t>5.3.3、标签设置应答帧</w:t>
          </w:r>
          <w:r>
            <w:tab/>
          </w:r>
          <w:r>
            <w:fldChar w:fldCharType="begin"/>
          </w:r>
          <w:r>
            <w:instrText xml:space="preserve"> PAGEREF _Toc18516135 \h </w:instrText>
          </w:r>
          <w:r>
            <w:fldChar w:fldCharType="separate"/>
          </w:r>
          <w:r>
            <w:t>13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"_Toc18516136" </w:instrText>
          </w:r>
          <w:r>
            <w:fldChar w:fldCharType="separate"/>
          </w:r>
          <w:r>
            <w:rPr>
              <w:rStyle w:val="18"/>
            </w:rPr>
            <w:t>5.3.4、标签设置错误应答帧</w:t>
          </w:r>
          <w:r>
            <w:tab/>
          </w:r>
          <w:r>
            <w:fldChar w:fldCharType="begin"/>
          </w:r>
          <w:r>
            <w:instrText xml:space="preserve"> PAGEREF _Toc18516136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"_Toc18516137" </w:instrText>
          </w:r>
          <w:r>
            <w:fldChar w:fldCharType="separate"/>
          </w:r>
          <w:r>
            <w:rPr>
              <w:rStyle w:val="18"/>
            </w:rPr>
            <w:t>5.3.5、标签读取帧</w:t>
          </w:r>
          <w:r>
            <w:tab/>
          </w:r>
          <w:r>
            <w:fldChar w:fldCharType="begin"/>
          </w:r>
          <w:r>
            <w:instrText xml:space="preserve"> PAGEREF _Toc18516137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"_Toc18516138" </w:instrText>
          </w:r>
          <w:r>
            <w:fldChar w:fldCharType="separate"/>
          </w:r>
          <w:r>
            <w:rPr>
              <w:rStyle w:val="18"/>
            </w:rPr>
            <w:t>5.3.6、标签读取应答帧</w:t>
          </w:r>
          <w:r>
            <w:tab/>
          </w:r>
          <w:r>
            <w:fldChar w:fldCharType="begin"/>
          </w:r>
          <w:r>
            <w:instrText xml:space="preserve"> PAGEREF _Toc18516138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"_Toc18516139" </w:instrText>
          </w:r>
          <w:r>
            <w:fldChar w:fldCharType="separate"/>
          </w:r>
          <w:r>
            <w:rPr>
              <w:rStyle w:val="18"/>
            </w:rPr>
            <w:t>5.3.7、标签读取错误应答帧</w:t>
          </w:r>
          <w:r>
            <w:tab/>
          </w:r>
          <w:r>
            <w:fldChar w:fldCharType="begin"/>
          </w:r>
          <w:r>
            <w:instrText xml:space="preserve"> PAGEREF _Toc18516139 \h </w:instrText>
          </w:r>
          <w:r>
            <w:fldChar w:fldCharType="separate"/>
          </w:r>
          <w:r>
            <w:t>14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"_Toc18516140" </w:instrText>
          </w:r>
          <w:r>
            <w:fldChar w:fldCharType="separate"/>
          </w:r>
          <w:r>
            <w:rPr>
              <w:rStyle w:val="18"/>
            </w:rPr>
            <w:t>5.3.8、标签转发缓冲状态帧</w:t>
          </w:r>
          <w:r>
            <w:tab/>
          </w:r>
          <w:r>
            <w:fldChar w:fldCharType="begin"/>
          </w:r>
          <w:r>
            <w:instrText xml:space="preserve"> PAGEREF _Toc18516140 \h </w:instrText>
          </w:r>
          <w:r>
            <w:fldChar w:fldCharType="separate"/>
          </w:r>
          <w:r>
            <w:t>15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"_Toc18516141" </w:instrText>
          </w:r>
          <w:r>
            <w:fldChar w:fldCharType="separate"/>
          </w:r>
          <w:r>
            <w:rPr>
              <w:rStyle w:val="18"/>
            </w:rPr>
            <w:t>六、基站和标签类型表</w:t>
          </w:r>
          <w:r>
            <w:tab/>
          </w:r>
          <w:r>
            <w:fldChar w:fldCharType="begin"/>
          </w:r>
          <w:r>
            <w:instrText xml:space="preserve"> PAGEREF _Toc18516141 \h </w:instrText>
          </w:r>
          <w:r>
            <w:fldChar w:fldCharType="separate"/>
          </w:r>
          <w:r>
            <w:t>16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"_Toc18516142" </w:instrText>
          </w:r>
          <w:r>
            <w:fldChar w:fldCharType="separate"/>
          </w:r>
          <w:r>
            <w:rPr>
              <w:rStyle w:val="18"/>
            </w:rPr>
            <w:t>七、基站参数表</w:t>
          </w:r>
          <w:r>
            <w:tab/>
          </w:r>
          <w:r>
            <w:fldChar w:fldCharType="begin"/>
          </w:r>
          <w:r>
            <w:instrText xml:space="preserve"> PAGEREF _Toc18516142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"_Toc18516143" </w:instrText>
          </w:r>
          <w:r>
            <w:fldChar w:fldCharType="separate"/>
          </w:r>
          <w:r>
            <w:rPr>
              <w:rStyle w:val="18"/>
            </w:rPr>
            <w:t>7.1 UWB岗哨基站</w:t>
          </w:r>
          <w:r>
            <w:tab/>
          </w:r>
          <w:r>
            <w:fldChar w:fldCharType="begin"/>
          </w:r>
          <w:r>
            <w:instrText xml:space="preserve"> PAGEREF _Toc18516143 \h </w:instrText>
          </w:r>
          <w:r>
            <w:fldChar w:fldCharType="separate"/>
          </w:r>
          <w:r>
            <w:t>17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"_Toc18516144" </w:instrText>
          </w:r>
          <w:r>
            <w:fldChar w:fldCharType="separate"/>
          </w:r>
          <w:r>
            <w:rPr>
              <w:rStyle w:val="18"/>
            </w:rPr>
            <w:t>八、标签参数列表及消息类型</w:t>
          </w:r>
          <w:r>
            <w:tab/>
          </w:r>
          <w:r>
            <w:fldChar w:fldCharType="begin"/>
          </w:r>
          <w:r>
            <w:instrText xml:space="preserve"> PAGEREF _Toc18516144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"_Toc18516145" </w:instrText>
          </w:r>
          <w:r>
            <w:fldChar w:fldCharType="separate"/>
          </w:r>
          <w:r>
            <w:rPr>
              <w:rStyle w:val="18"/>
            </w:rPr>
            <w:t>8.1 UWB岗哨阅标签</w:t>
          </w:r>
          <w:r>
            <w:tab/>
          </w:r>
          <w:r>
            <w:fldChar w:fldCharType="begin"/>
          </w:r>
          <w:r>
            <w:instrText xml:space="preserve"> PAGEREF _Toc18516145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"_Toc18516146" </w:instrText>
          </w:r>
          <w:r>
            <w:fldChar w:fldCharType="separate"/>
          </w:r>
          <w:r>
            <w:rPr>
              <w:rStyle w:val="18"/>
            </w:rPr>
            <w:t>8.1.1标签参数列表</w:t>
          </w:r>
          <w:r>
            <w:tab/>
          </w:r>
          <w:r>
            <w:fldChar w:fldCharType="begin"/>
          </w:r>
          <w:r>
            <w:instrText xml:space="preserve"> PAGEREF _Toc18516146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"_Toc18516147" </w:instrText>
          </w:r>
          <w:r>
            <w:fldChar w:fldCharType="separate"/>
          </w:r>
          <w:r>
            <w:rPr>
              <w:rStyle w:val="18"/>
            </w:rPr>
            <w:t>8.1.2标签消息类型A0</w:t>
          </w:r>
          <w:r>
            <w:tab/>
          </w:r>
          <w:r>
            <w:fldChar w:fldCharType="begin"/>
          </w:r>
          <w:r>
            <w:instrText xml:space="preserve"> PAGEREF _Toc18516147 \h </w:instrText>
          </w:r>
          <w:r>
            <w:fldChar w:fldCharType="separate"/>
          </w:r>
          <w:r>
            <w:t>18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"_Toc18516148" </w:instrText>
          </w:r>
          <w:r>
            <w:fldChar w:fldCharType="separate"/>
          </w:r>
          <w:r>
            <w:rPr>
              <w:rStyle w:val="18"/>
            </w:rPr>
            <w:t>8.1.3标签消息类型A1</w:t>
          </w:r>
          <w:r>
            <w:tab/>
          </w:r>
          <w:r>
            <w:fldChar w:fldCharType="begin"/>
          </w:r>
          <w:r>
            <w:instrText xml:space="preserve"> PAGEREF _Toc18516148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"_Toc18516149" </w:instrText>
          </w:r>
          <w:r>
            <w:fldChar w:fldCharType="separate"/>
          </w:r>
          <w:r>
            <w:rPr>
              <w:rStyle w:val="18"/>
            </w:rPr>
            <w:t>8.1.4标签消息类型B0</w:t>
          </w:r>
          <w:r>
            <w:tab/>
          </w:r>
          <w:r>
            <w:fldChar w:fldCharType="begin"/>
          </w:r>
          <w:r>
            <w:instrText xml:space="preserve"> PAGEREF _Toc18516149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6"/>
            <w:tabs>
              <w:tab w:val="right" w:leader="dot" w:pos="8302"/>
            </w:tabs>
            <w:ind w:left="96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"_Toc18516150" </w:instrText>
          </w:r>
          <w:r>
            <w:fldChar w:fldCharType="separate"/>
          </w:r>
          <w:r>
            <w:rPr>
              <w:rStyle w:val="18"/>
            </w:rPr>
            <w:t>8.1.5标签消息类型B1</w:t>
          </w:r>
          <w:r>
            <w:tab/>
          </w:r>
          <w:r>
            <w:fldChar w:fldCharType="begin"/>
          </w:r>
          <w:r>
            <w:instrText xml:space="preserve"> PAGEREF _Toc18516150 \h </w:instrText>
          </w:r>
          <w:r>
            <w:fldChar w:fldCharType="separate"/>
          </w:r>
          <w:r>
            <w:t>19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"_Toc18516151" </w:instrText>
          </w:r>
          <w:r>
            <w:fldChar w:fldCharType="separate"/>
          </w:r>
          <w:r>
            <w:rPr>
              <w:rStyle w:val="18"/>
            </w:rPr>
            <w:t>附录一：《基站错误代码表》</w:t>
          </w:r>
          <w:r>
            <w:tab/>
          </w:r>
          <w:r>
            <w:fldChar w:fldCharType="begin"/>
          </w:r>
          <w:r>
            <w:instrText xml:space="preserve"> PAGEREF _Toc18516151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1"/>
            <w:tabs>
              <w:tab w:val="right" w:leader="dot" w:pos="8302"/>
            </w:tabs>
            <w:ind w:left="480"/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"_Toc18516152" </w:instrText>
          </w:r>
          <w:r>
            <w:fldChar w:fldCharType="separate"/>
          </w:r>
          <w:r>
            <w:rPr>
              <w:rStyle w:val="18"/>
            </w:rPr>
            <w:t>附录二：《标签错误代码表》</w:t>
          </w:r>
          <w:r>
            <w:tab/>
          </w:r>
          <w:r>
            <w:fldChar w:fldCharType="begin"/>
          </w:r>
          <w:r>
            <w:instrText xml:space="preserve"> PAGEREF _Toc18516152 \h </w:instrText>
          </w:r>
          <w:r>
            <w:fldChar w:fldCharType="separate"/>
          </w:r>
          <w:r>
            <w:t>22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2"/>
            </w:tabs>
            <w:rPr>
              <w:rFonts w:asciiTheme="minorHAnsi" w:hAnsiTheme="minorHAnsi" w:eastAsiaTheme="minorEastAsia" w:cstheme="minorBidi"/>
              <w:sz w:val="21"/>
              <w:szCs w:val="22"/>
            </w:rPr>
          </w:pPr>
          <w:r>
            <w:fldChar w:fldCharType="begin"/>
          </w:r>
          <w:r>
            <w:instrText xml:space="preserve"> HYPERLINK \l "_Toc18516153" </w:instrText>
          </w:r>
          <w:r>
            <w:fldChar w:fldCharType="separate"/>
          </w:r>
          <w:r>
            <w:rPr>
              <w:rStyle w:val="18"/>
            </w:rPr>
            <w:t>修改记录</w:t>
          </w:r>
          <w:r>
            <w:tab/>
          </w:r>
          <w:r>
            <w:fldChar w:fldCharType="begin"/>
          </w:r>
          <w:r>
            <w:instrText xml:space="preserve"> PAGEREF _Toc18516153 \h </w:instrText>
          </w:r>
          <w:r>
            <w:fldChar w:fldCharType="separate"/>
          </w:r>
          <w:r>
            <w:t>23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widowControl/>
        <w:jc w:val="left"/>
        <w:rPr>
          <w:b/>
          <w:bCs/>
          <w:kern w:val="44"/>
          <w:sz w:val="44"/>
          <w:szCs w:val="44"/>
          <w:lang w:val="zh-CN"/>
        </w:rPr>
      </w:pPr>
      <w:r>
        <w:br w:type="page"/>
      </w:r>
    </w:p>
    <w:p>
      <w:pPr>
        <w:pStyle w:val="2"/>
      </w:pPr>
      <w:bookmarkStart w:id="0" w:name="_Toc18516103"/>
      <w:r>
        <w:rPr>
          <w:rFonts w:hint="eastAsia"/>
        </w:rPr>
        <w:t>一、概述</w:t>
      </w:r>
      <w:bookmarkEnd w:id="0"/>
    </w:p>
    <w:p>
      <w:r>
        <w:rPr>
          <w:rFonts w:hint="eastAsia"/>
        </w:rPr>
        <w:t>本文描述了通用类基站系列和服务器之间的通讯规约及标准。</w:t>
      </w:r>
    </w:p>
    <w:p/>
    <w:p>
      <w:pPr>
        <w:pStyle w:val="2"/>
      </w:pPr>
      <w:bookmarkStart w:id="1" w:name="_Toc18516104"/>
      <w:r>
        <w:rPr>
          <w:rFonts w:hint="eastAsia"/>
        </w:rPr>
        <w:t>二、物理结构</w:t>
      </w:r>
      <w:bookmarkEnd w:id="1"/>
    </w:p>
    <w:p>
      <w:r>
        <w:rPr>
          <w:rFonts w:hint="eastAsia"/>
        </w:rPr>
        <w:t>该系列基站通过串口转以太网模块，将数据转化为网络数据。</w:t>
      </w:r>
    </w:p>
    <w:p>
      <w:r>
        <w:rPr>
          <w:rFonts w:hint="eastAsia"/>
        </w:rPr>
        <w:t>1、 串口信号线的定义：在线设备采用三线制TTL接口输出（RXD、TXD、GND）。</w:t>
      </w:r>
    </w:p>
    <w:p>
      <w:r>
        <w:rPr>
          <w:rFonts w:hint="eastAsia"/>
        </w:rPr>
        <w:t>2、模块系统结构</w:t>
      </w:r>
    </w:p>
    <w:p>
      <w:r>
        <w:rPr>
          <w:rFonts w:hint="eastAsia"/>
        </w:rPr>
        <w:t>3、通讯数据的类型及格式</w:t>
      </w:r>
    </w:p>
    <w:p>
      <w:pPr>
        <w:ind w:firstLine="240" w:firstLineChars="100"/>
      </w:pPr>
      <w:r>
        <w:rPr>
          <w:rFonts w:hint="eastAsia"/>
        </w:rPr>
        <w:t>信息传输为异步方式，并以字节为单位，通讯信息是10位的字格式：</w:t>
      </w:r>
    </w:p>
    <w:tbl>
      <w:tblPr>
        <w:tblStyle w:val="14"/>
        <w:tblW w:w="472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42"/>
        <w:gridCol w:w="23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42" w:type="dxa"/>
            <w:shd w:val="clear" w:color="auto" w:fill="auto"/>
          </w:tcPr>
          <w:p>
            <w:r>
              <w:rPr>
                <w:rFonts w:hint="eastAsia"/>
              </w:rPr>
              <w:t>起始位</w:t>
            </w:r>
          </w:p>
        </w:tc>
        <w:tc>
          <w:tcPr>
            <w:tcW w:w="2381" w:type="dxa"/>
            <w:shd w:val="clear" w:color="auto" w:fill="auto"/>
          </w:tcPr>
          <w:p>
            <w:r>
              <w:rPr>
                <w:rFonts w:hint="eastAsia"/>
              </w:rPr>
              <w:t>1位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42" w:type="dxa"/>
            <w:shd w:val="clear" w:color="auto" w:fill="auto"/>
          </w:tcPr>
          <w:p>
            <w:r>
              <w:rPr>
                <w:rFonts w:hint="eastAsia"/>
              </w:rPr>
              <w:t>数据位</w:t>
            </w:r>
          </w:p>
        </w:tc>
        <w:tc>
          <w:tcPr>
            <w:tcW w:w="2381" w:type="dxa"/>
            <w:shd w:val="clear" w:color="auto" w:fill="auto"/>
          </w:tcPr>
          <w:p>
            <w:r>
              <w:rPr>
                <w:rFonts w:hint="eastAsia"/>
              </w:rPr>
              <w:t>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42" w:type="dxa"/>
            <w:shd w:val="clear" w:color="auto" w:fill="auto"/>
          </w:tcPr>
          <w:p>
            <w:r>
              <w:rPr>
                <w:rFonts w:hint="eastAsia"/>
              </w:rPr>
              <w:t>奇偶校验位</w:t>
            </w:r>
          </w:p>
        </w:tc>
        <w:tc>
          <w:tcPr>
            <w:tcW w:w="2381" w:type="dxa"/>
            <w:shd w:val="clear" w:color="auto" w:fill="auto"/>
          </w:tcPr>
          <w:p>
            <w:r>
              <w:rPr>
                <w:rFonts w:hint="eastAsia"/>
              </w:rPr>
              <w:t>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2342" w:type="dxa"/>
            <w:shd w:val="clear" w:color="auto" w:fill="auto"/>
          </w:tcPr>
          <w:p>
            <w:r>
              <w:rPr>
                <w:rFonts w:hint="eastAsia"/>
              </w:rPr>
              <w:t>停止位</w:t>
            </w:r>
          </w:p>
        </w:tc>
        <w:tc>
          <w:tcPr>
            <w:tcW w:w="2381" w:type="dxa"/>
            <w:shd w:val="clear" w:color="auto" w:fill="auto"/>
          </w:tcPr>
          <w:p>
            <w:r>
              <w:rPr>
                <w:rFonts w:hint="eastAsia"/>
              </w:rPr>
              <w:t>1位</w:t>
            </w:r>
          </w:p>
        </w:tc>
      </w:tr>
    </w:tbl>
    <w:p>
      <w:r>
        <w:rPr>
          <w:rFonts w:hint="eastAsia"/>
        </w:rPr>
        <w:t>4、传输速率</w:t>
      </w:r>
    </w:p>
    <w:p>
      <w:pPr>
        <w:ind w:firstLine="240" w:firstLineChars="100"/>
      </w:pPr>
      <w:r>
        <w:rPr>
          <w:rFonts w:hint="eastAsia"/>
        </w:rPr>
        <w:t>Baud Rate= 115200 bps</w:t>
      </w:r>
    </w:p>
    <w:p>
      <w:r>
        <w:rPr>
          <w:rFonts w:hint="eastAsia"/>
        </w:rPr>
        <w:t>5、设备需要配合以太网模块设置，保证数据帧不会跨越两个网络包。</w:t>
      </w:r>
    </w:p>
    <w:p>
      <w:pPr>
        <w:pStyle w:val="2"/>
      </w:pPr>
      <w:bookmarkStart w:id="2" w:name="_Toc18516105"/>
      <w:r>
        <w:rPr>
          <w:rFonts w:hint="eastAsia"/>
        </w:rPr>
        <w:t>三、物理层数据帧格式</w:t>
      </w:r>
      <w:bookmarkEnd w:id="2"/>
    </w:p>
    <w:p>
      <w:pPr>
        <w:pStyle w:val="25"/>
      </w:pPr>
      <w:bookmarkStart w:id="3" w:name="_Toc18516106"/>
      <w:r>
        <w:t>3.</w:t>
      </w:r>
      <w:r>
        <w:rPr>
          <w:rFonts w:hint="eastAsia"/>
        </w:rPr>
        <w:t>1、虚拟物理帧格式</w:t>
      </w:r>
      <w:bookmarkEnd w:id="3"/>
    </w:p>
    <w:tbl>
      <w:tblPr>
        <w:tblStyle w:val="14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2"/>
        <w:gridCol w:w="1984"/>
        <w:gridCol w:w="2126"/>
        <w:gridCol w:w="14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</w:pPr>
            <w:bookmarkStart w:id="4" w:name="_Hlk2848533"/>
            <w:r>
              <w:rPr>
                <w:rFonts w:hint="eastAsia"/>
              </w:rPr>
              <w:t>格式</w:t>
            </w:r>
          </w:p>
          <w:p>
            <w:pPr>
              <w:jc w:val="center"/>
            </w:pPr>
            <w:r>
              <w:rPr>
                <w:rFonts w:hint="eastAsia"/>
              </w:rPr>
              <w:t>（Format）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数据长度</w:t>
            </w:r>
          </w:p>
          <w:p>
            <w:pPr>
              <w:jc w:val="center"/>
            </w:pPr>
            <w:r>
              <w:rPr>
                <w:rFonts w:hint="eastAsia"/>
              </w:rPr>
              <w:t>（Data</w:t>
            </w:r>
            <w:r>
              <w:t xml:space="preserve"> </w:t>
            </w:r>
            <w:r>
              <w:rPr>
                <w:rFonts w:hint="eastAsia"/>
              </w:rPr>
              <w:t>Length）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数据</w:t>
            </w:r>
          </w:p>
          <w:p>
            <w:pPr>
              <w:jc w:val="center"/>
            </w:pPr>
            <w:r>
              <w:rPr>
                <w:rFonts w:hint="eastAsia"/>
              </w:rPr>
              <w:t>（Data）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校验</w:t>
            </w:r>
          </w:p>
          <w:p>
            <w:pPr>
              <w:jc w:val="center"/>
            </w:pPr>
            <w:r>
              <w:rPr>
                <w:rFonts w:hint="eastAsia"/>
              </w:rPr>
              <w:t>（CRC）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长度(Length)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t>2</w:t>
            </w:r>
            <w:r>
              <w:rPr>
                <w:rFonts w:hint="eastAsia"/>
              </w:rPr>
              <w:t>Byte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N</w:t>
            </w:r>
            <w:r>
              <w:t xml:space="preserve"> </w:t>
            </w:r>
            <w:r>
              <w:rPr>
                <w:rFonts w:hint="eastAsia"/>
              </w:rPr>
              <w:t>Byte（</w:t>
            </w:r>
            <w:r>
              <w:t>9</w:t>
            </w:r>
            <w:r>
              <w:rPr>
                <w:rFonts w:hint="eastAsia"/>
              </w:rPr>
              <w:t>-</w:t>
            </w:r>
            <w:r>
              <w:t>896</w:t>
            </w:r>
            <w:r>
              <w:rPr>
                <w:rFonts w:hint="eastAsia"/>
              </w:rPr>
              <w:t>）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6" w:hRule="atLeast"/>
          <w:jc w:val="center"/>
        </w:trPr>
        <w:tc>
          <w:tcPr>
            <w:tcW w:w="2122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CRC边界</w:t>
            </w:r>
          </w:p>
          <w:p>
            <w:pPr>
              <w:jc w:val="center"/>
            </w:pPr>
            <w:r>
              <w:rPr>
                <w:rFonts w:hint="eastAsia"/>
              </w:rPr>
              <w:t>(</w:t>
            </w:r>
            <w:r>
              <w:rPr>
                <w:rFonts w:ascii="Arial" w:hAnsi="Arial" w:cs="Arial"/>
                <w:color w:val="313131"/>
                <w:szCs w:val="18"/>
              </w:rPr>
              <w:t>CRC boundary</w:t>
            </w:r>
            <w:r>
              <w:rPr>
                <w:rFonts w:hint="eastAsia"/>
              </w:rPr>
              <w:t>)</w:t>
            </w:r>
          </w:p>
        </w:tc>
        <w:tc>
          <w:tcPr>
            <w:tcW w:w="1984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2126" w:type="dxa"/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√</w:t>
            </w:r>
          </w:p>
        </w:tc>
        <w:tc>
          <w:tcPr>
            <w:tcW w:w="1418" w:type="dxa"/>
            <w:vAlign w:val="center"/>
          </w:tcPr>
          <w:p>
            <w:pPr>
              <w:jc w:val="center"/>
            </w:pPr>
          </w:p>
        </w:tc>
      </w:tr>
      <w:bookmarkEnd w:id="4"/>
    </w:tbl>
    <w:p>
      <w:pPr>
        <w:pStyle w:val="25"/>
      </w:pPr>
      <w:bookmarkStart w:id="5" w:name="_Toc18516107"/>
      <w:r>
        <w:t>3.</w:t>
      </w:r>
      <w:r>
        <w:rPr>
          <w:rFonts w:hint="eastAsia"/>
        </w:rPr>
        <w:t>2、数据说明</w:t>
      </w:r>
      <w:bookmarkEnd w:id="5"/>
    </w:p>
    <w:p>
      <w:r>
        <w:rPr>
          <w:rFonts w:hint="eastAsia"/>
        </w:rPr>
        <w:t xml:space="preserve"> </w:t>
      </w:r>
      <w:r>
        <w:t xml:space="preserve">      </w:t>
      </w:r>
      <w:r>
        <w:rPr>
          <w:rFonts w:hint="eastAsia"/>
        </w:rPr>
        <w:t>多字节数据，先传输高字节。</w:t>
      </w:r>
    </w:p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18"/>
          <w:szCs w:val="18"/>
        </w:rPr>
      </w:pPr>
      <w:r>
        <w:rPr>
          <w:rFonts w:ascii="微软雅黑" w:hAnsi="微软雅黑" w:eastAsia="微软雅黑"/>
          <w:b/>
          <w:color w:val="FF0000"/>
          <w:sz w:val="18"/>
          <w:szCs w:val="18"/>
        </w:rPr>
        <w:br w:type="page"/>
      </w:r>
    </w:p>
    <w:p>
      <w:pPr>
        <w:pStyle w:val="25"/>
      </w:pPr>
      <w:bookmarkStart w:id="6" w:name="_Toc18516108"/>
      <w:r>
        <w:t>3.3</w:t>
      </w:r>
      <w:r>
        <w:rPr>
          <w:rFonts w:hint="eastAsia"/>
        </w:rPr>
        <w:t>、通讯报文的组包方式</w:t>
      </w:r>
      <w:bookmarkEnd w:id="6"/>
    </w:p>
    <w:tbl>
      <w:tblPr>
        <w:tblStyle w:val="14"/>
        <w:tblW w:w="590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"/>
        <w:gridCol w:w="1486"/>
        <w:gridCol w:w="624"/>
        <w:gridCol w:w="1218"/>
        <w:gridCol w:w="794"/>
        <w:gridCol w:w="794"/>
        <w:gridCol w:w="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486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组装报文的步骤</w:t>
            </w:r>
          </w:p>
        </w:tc>
        <w:tc>
          <w:tcPr>
            <w:tcW w:w="624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帧头</w:t>
            </w:r>
          </w:p>
        </w:tc>
        <w:tc>
          <w:tcPr>
            <w:tcW w:w="1218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数据长度</w:t>
            </w:r>
          </w:p>
        </w:tc>
        <w:tc>
          <w:tcPr>
            <w:tcW w:w="794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数据区</w:t>
            </w:r>
          </w:p>
        </w:tc>
        <w:tc>
          <w:tcPr>
            <w:tcW w:w="794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校验</w:t>
            </w:r>
          </w:p>
        </w:tc>
        <w:tc>
          <w:tcPr>
            <w:tcW w:w="624" w:type="dxa"/>
            <w:shd w:val="clear" w:color="auto" w:fill="auto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帧尾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1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CRC计算</w:t>
            </w:r>
          </w:p>
        </w:tc>
        <w:tc>
          <w:tcPr>
            <w:tcW w:w="62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DataLength</w:t>
            </w:r>
          </w:p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(HEX)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Data</w:t>
            </w:r>
          </w:p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(HEX)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62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2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组装16进制报文体</w:t>
            </w:r>
          </w:p>
        </w:tc>
        <w:tc>
          <w:tcPr>
            <w:tcW w:w="62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1218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DataLength</w:t>
            </w:r>
          </w:p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(HEX)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Data</w:t>
            </w:r>
          </w:p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(HEX)</w:t>
            </w:r>
          </w:p>
        </w:tc>
        <w:tc>
          <w:tcPr>
            <w:tcW w:w="79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CRC</w:t>
            </w:r>
          </w:p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(HEX)</w:t>
            </w:r>
          </w:p>
        </w:tc>
        <w:tc>
          <w:tcPr>
            <w:tcW w:w="62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36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3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B</w:t>
            </w:r>
            <w:r>
              <w:rPr>
                <w:rFonts w:hint="eastAsia"/>
                <w:sz w:val="18"/>
              </w:rPr>
              <w:t>ase</w:t>
            </w:r>
            <w:r>
              <w:rPr>
                <w:sz w:val="18"/>
              </w:rPr>
              <w:t>64</w:t>
            </w:r>
            <w:r>
              <w:rPr>
                <w:rFonts w:hint="eastAsia"/>
                <w:sz w:val="18"/>
              </w:rPr>
              <w:t>编码</w:t>
            </w:r>
          </w:p>
        </w:tc>
        <w:tc>
          <w:tcPr>
            <w:tcW w:w="62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</w:p>
        </w:tc>
        <w:tc>
          <w:tcPr>
            <w:tcW w:w="2806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Base</w:t>
            </w:r>
            <w:r>
              <w:rPr>
                <w:sz w:val="18"/>
              </w:rPr>
              <w:t>64</w:t>
            </w:r>
            <w:r>
              <w:rPr>
                <w:rFonts w:hint="eastAsia"/>
                <w:sz w:val="18"/>
              </w:rPr>
              <w:t>编码的报文（str）</w:t>
            </w:r>
          </w:p>
        </w:tc>
        <w:tc>
          <w:tcPr>
            <w:tcW w:w="62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36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4</w:t>
            </w:r>
          </w:p>
        </w:tc>
        <w:tc>
          <w:tcPr>
            <w:tcW w:w="1486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增加起始位和结束位</w:t>
            </w:r>
          </w:p>
        </w:tc>
        <w:tc>
          <w:tcPr>
            <w:tcW w:w="62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x02</w:t>
            </w:r>
          </w:p>
        </w:tc>
        <w:tc>
          <w:tcPr>
            <w:tcW w:w="2806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rFonts w:hint="eastAsia"/>
                <w:sz w:val="18"/>
              </w:rPr>
              <w:t>Base</w:t>
            </w:r>
            <w:r>
              <w:rPr>
                <w:sz w:val="18"/>
              </w:rPr>
              <w:t>64</w:t>
            </w:r>
            <w:r>
              <w:rPr>
                <w:rFonts w:hint="eastAsia"/>
                <w:sz w:val="18"/>
              </w:rPr>
              <w:t>编码的报文（str）</w:t>
            </w:r>
          </w:p>
        </w:tc>
        <w:tc>
          <w:tcPr>
            <w:tcW w:w="624" w:type="dxa"/>
            <w:shd w:val="clear" w:color="auto" w:fill="auto"/>
            <w:vAlign w:val="center"/>
          </w:tcPr>
          <w:p>
            <w:pPr>
              <w:jc w:val="center"/>
              <w:rPr>
                <w:sz w:val="18"/>
              </w:rPr>
            </w:pPr>
            <w:r>
              <w:rPr>
                <w:sz w:val="18"/>
              </w:rPr>
              <w:t>0</w:t>
            </w:r>
            <w:r>
              <w:rPr>
                <w:rFonts w:hint="eastAsia"/>
                <w:sz w:val="18"/>
              </w:rPr>
              <w:t>x03</w:t>
            </w:r>
          </w:p>
        </w:tc>
      </w:tr>
    </w:tbl>
    <w:p/>
    <w:p>
      <w:r>
        <w:rPr>
          <w:rFonts w:hint="eastAsia"/>
        </w:rPr>
        <w:t>注：</w:t>
      </w:r>
    </w:p>
    <w:p>
      <w:r>
        <w:rPr>
          <w:rFonts w:hint="eastAsia"/>
        </w:rPr>
        <w:t>Base</w:t>
      </w:r>
      <w:r>
        <w:t>64</w:t>
      </w:r>
      <w:r>
        <w:rPr>
          <w:rFonts w:hint="eastAsia"/>
        </w:rPr>
        <w:t>编码的报文不可能包含1</w:t>
      </w:r>
      <w:r>
        <w:t>6</w:t>
      </w:r>
      <w:r>
        <w:rPr>
          <w:rFonts w:hint="eastAsia"/>
        </w:rPr>
        <w:t>进制数据</w:t>
      </w:r>
      <w:r>
        <w:t>0</w:t>
      </w:r>
      <w:r>
        <w:rPr>
          <w:rFonts w:hint="eastAsia"/>
        </w:rPr>
        <w:t>x</w:t>
      </w:r>
      <w:r>
        <w:t xml:space="preserve">02 </w:t>
      </w:r>
      <w:r>
        <w:rPr>
          <w:rFonts w:hint="eastAsia"/>
        </w:rPr>
        <w:t>和0x</w:t>
      </w:r>
      <w:r>
        <w:t>03</w:t>
      </w:r>
      <w:r>
        <w:rPr>
          <w:rFonts w:hint="eastAsia"/>
        </w:rPr>
        <w:t>，</w:t>
      </w:r>
      <w:r>
        <w:t xml:space="preserve"> </w:t>
      </w:r>
      <w:r>
        <w:rPr>
          <w:rFonts w:hint="eastAsia"/>
        </w:rPr>
        <w:t>所以能够从数据流里完整区分出报文。编码效率大概是7</w:t>
      </w:r>
      <w:r>
        <w:t>5</w:t>
      </w:r>
      <w:r>
        <w:rPr>
          <w:rFonts w:hint="eastAsia"/>
        </w:rPr>
        <w:t>%。</w:t>
      </w: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25"/>
      </w:pPr>
      <w:bookmarkStart w:id="7" w:name="_Toc18516109"/>
      <w:r>
        <w:t>3.</w:t>
      </w:r>
      <w:r>
        <w:rPr>
          <w:rFonts w:hint="eastAsia"/>
        </w:rPr>
        <w:t>4、多个数据报组包方式</w:t>
      </w:r>
      <w:bookmarkEnd w:id="7"/>
    </w:p>
    <w:p>
      <w:pPr>
        <w:pStyle w:val="19"/>
        <w:widowControl/>
        <w:jc w:val="both"/>
        <w:rPr>
          <w:rFonts w:ascii="微软雅黑" w:hAnsi="微软雅黑" w:eastAsia="微软雅黑"/>
          <w:b/>
          <w:sz w:val="18"/>
          <w:szCs w:val="18"/>
        </w:rPr>
      </w:pPr>
      <w:r>
        <w:rPr>
          <w:rFonts w:hint="eastAsia" w:ascii="微软雅黑" w:hAnsi="微软雅黑" w:eastAsia="微软雅黑"/>
          <w:b/>
          <w:sz w:val="18"/>
          <w:szCs w:val="18"/>
        </w:rPr>
        <w:t>多个数据帧(</w:t>
      </w:r>
      <w:r>
        <w:rPr>
          <w:rFonts w:ascii="微软雅黑" w:hAnsi="微软雅黑" w:eastAsia="微软雅黑"/>
          <w:b/>
          <w:sz w:val="18"/>
          <w:szCs w:val="18"/>
        </w:rPr>
        <w:t xml:space="preserve">Multiple </w:t>
      </w:r>
      <w:r>
        <w:rPr>
          <w:rFonts w:hint="eastAsia" w:ascii="微软雅黑" w:hAnsi="微软雅黑" w:eastAsia="微软雅黑"/>
          <w:b/>
          <w:sz w:val="18"/>
          <w:szCs w:val="18"/>
        </w:rPr>
        <w:t>M</w:t>
      </w:r>
      <w:r>
        <w:rPr>
          <w:rFonts w:ascii="微软雅黑" w:hAnsi="微软雅黑" w:eastAsia="微软雅黑"/>
          <w:b/>
          <w:sz w:val="18"/>
          <w:szCs w:val="18"/>
        </w:rPr>
        <w:t>essages</w:t>
      </w:r>
      <w:r>
        <w:rPr>
          <w:rFonts w:hint="eastAsia" w:ascii="微软雅黑" w:hAnsi="微软雅黑" w:eastAsia="微软雅黑"/>
          <w:b/>
          <w:sz w:val="18"/>
          <w:szCs w:val="18"/>
        </w:rPr>
        <w:t>)</w:t>
      </w:r>
    </w:p>
    <w:tbl>
      <w:tblPr>
        <w:tblStyle w:val="14"/>
        <w:tblW w:w="8533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9"/>
        <w:gridCol w:w="1248"/>
        <w:gridCol w:w="619"/>
        <w:gridCol w:w="1543"/>
        <w:gridCol w:w="619"/>
        <w:gridCol w:w="906"/>
        <w:gridCol w:w="469"/>
        <w:gridCol w:w="741"/>
        <w:gridCol w:w="491"/>
        <w:gridCol w:w="992"/>
        <w:gridCol w:w="4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39" w:type="dxa"/>
            <w:shd w:val="clear" w:color="auto" w:fill="E36C0A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02</w:t>
            </w:r>
          </w:p>
        </w:tc>
        <w:tc>
          <w:tcPr>
            <w:tcW w:w="1248" w:type="dxa"/>
            <w:shd w:val="clear" w:color="auto" w:fill="E36C0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tr</w:t>
            </w:r>
          </w:p>
        </w:tc>
        <w:tc>
          <w:tcPr>
            <w:tcW w:w="619" w:type="dxa"/>
            <w:shd w:val="clear" w:color="auto" w:fill="E36C0A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03</w:t>
            </w:r>
          </w:p>
        </w:tc>
        <w:tc>
          <w:tcPr>
            <w:tcW w:w="1543" w:type="dxa"/>
            <w:shd w:val="clear" w:color="auto" w:fill="92D050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I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 xml:space="preserve">nvalid 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D</w:t>
            </w: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ata</w:t>
            </w:r>
          </w:p>
        </w:tc>
        <w:tc>
          <w:tcPr>
            <w:tcW w:w="619" w:type="dxa"/>
            <w:shd w:val="clear" w:color="auto" w:fill="E36C0A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02</w:t>
            </w:r>
          </w:p>
        </w:tc>
        <w:tc>
          <w:tcPr>
            <w:tcW w:w="906" w:type="dxa"/>
            <w:shd w:val="clear" w:color="auto" w:fill="E36C0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tr</w:t>
            </w:r>
          </w:p>
        </w:tc>
        <w:tc>
          <w:tcPr>
            <w:tcW w:w="469" w:type="dxa"/>
            <w:shd w:val="clear" w:color="auto" w:fill="E36C0A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03</w:t>
            </w:r>
          </w:p>
        </w:tc>
        <w:tc>
          <w:tcPr>
            <w:tcW w:w="741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……</w:t>
            </w:r>
          </w:p>
        </w:tc>
        <w:tc>
          <w:tcPr>
            <w:tcW w:w="491" w:type="dxa"/>
            <w:shd w:val="clear" w:color="auto" w:fill="E36C0A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02</w:t>
            </w:r>
          </w:p>
        </w:tc>
        <w:tc>
          <w:tcPr>
            <w:tcW w:w="992" w:type="dxa"/>
            <w:shd w:val="clear" w:color="auto" w:fill="E36C0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ascii="微软雅黑" w:hAnsi="微软雅黑" w:eastAsia="微软雅黑"/>
                <w:b/>
                <w:sz w:val="18"/>
                <w:szCs w:val="18"/>
              </w:rPr>
              <w:t>S</w:t>
            </w: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tr</w:t>
            </w:r>
          </w:p>
        </w:tc>
        <w:tc>
          <w:tcPr>
            <w:tcW w:w="466" w:type="dxa"/>
            <w:shd w:val="clear" w:color="auto" w:fill="E36C0A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03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6" w:type="dxa"/>
            <w:gridSpan w:val="3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报文1</w:t>
            </w:r>
          </w:p>
        </w:tc>
        <w:tc>
          <w:tcPr>
            <w:tcW w:w="1543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无效数据</w:t>
            </w:r>
          </w:p>
        </w:tc>
        <w:tc>
          <w:tcPr>
            <w:tcW w:w="1994" w:type="dxa"/>
            <w:gridSpan w:val="3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报文2</w:t>
            </w:r>
          </w:p>
        </w:tc>
        <w:tc>
          <w:tcPr>
            <w:tcW w:w="741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b/>
                <w:sz w:val="18"/>
                <w:szCs w:val="18"/>
              </w:rPr>
            </w:pPr>
          </w:p>
        </w:tc>
        <w:tc>
          <w:tcPr>
            <w:tcW w:w="1949" w:type="dxa"/>
            <w:gridSpan w:val="3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b/>
                <w:sz w:val="18"/>
                <w:szCs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  <w:szCs w:val="18"/>
              </w:rPr>
              <w:t>报文n</w:t>
            </w:r>
          </w:p>
        </w:tc>
      </w:tr>
    </w:tbl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r>
        <w:rPr>
          <w:rFonts w:hint="eastAsia"/>
        </w:rPr>
        <w:t>注：</w:t>
      </w:r>
    </w:p>
    <w:p>
      <w:r>
        <w:rPr>
          <w:rFonts w:hint="eastAsia"/>
        </w:rPr>
        <w:t>数据帧都以02、03作为帧头与帧尾作为区分</w:t>
      </w:r>
    </w:p>
    <w:p>
      <w:r>
        <w:rPr>
          <w:rFonts w:hint="eastAsia"/>
        </w:rPr>
        <w:t>为提高以太网应用中效率，尽可能在一个以太网包中包含多个有效数据帧</w:t>
      </w:r>
    </w:p>
    <w:p>
      <w:pPr>
        <w:pStyle w:val="19"/>
        <w:widowControl/>
        <w:ind w:left="630"/>
        <w:jc w:val="both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w:br w:type="page"/>
      </w:r>
    </w:p>
    <w:p>
      <w:pPr>
        <w:pStyle w:val="2"/>
      </w:pPr>
      <w:bookmarkStart w:id="8" w:name="_Toc18516110"/>
      <w:r>
        <w:rPr>
          <w:rFonts w:hint="eastAsia"/>
        </w:rPr>
        <w:t>四、帧类型分类</w:t>
      </w:r>
      <w:bookmarkEnd w:id="8"/>
    </w:p>
    <w:tbl>
      <w:tblPr>
        <w:tblStyle w:val="14"/>
        <w:tblW w:w="548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5"/>
        <w:gridCol w:w="39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数据长度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（DataLength）</w:t>
            </w:r>
          </w:p>
        </w:tc>
        <w:tc>
          <w:tcPr>
            <w:tcW w:w="39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</w:t>
            </w:r>
          </w:p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（Data）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  <w:jc w:val="center"/>
        </w:trPr>
        <w:tc>
          <w:tcPr>
            <w:tcW w:w="1555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393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>
                      <wp:simplePos x="0" y="0"/>
                      <wp:positionH relativeFrom="column">
                        <wp:posOffset>2425700</wp:posOffset>
                      </wp:positionH>
                      <wp:positionV relativeFrom="paragraph">
                        <wp:posOffset>192405</wp:posOffset>
                      </wp:positionV>
                      <wp:extent cx="396240" cy="380365"/>
                      <wp:effectExtent l="5080" t="5080" r="8255" b="5080"/>
                      <wp:wrapNone/>
                      <wp:docPr id="2" name="AutoShap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96240" cy="38036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AutoShape 3" o:spid="_x0000_s1026" o:spt="32" type="#_x0000_t32" style="position:absolute;left:0pt;margin-left:191pt;margin-top:15.15pt;height:29.95pt;width:31.2pt;z-index:251659264;mso-width-relative:page;mso-height-relative:page;" filled="f" stroked="t" coordsize="21600,21600" o:gfxdata="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">
                      <v:fill on="f" focussize="0,0"/>
                      <v:stroke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 w:ascii="微软雅黑" w:hAnsi="微软雅黑" w:eastAsia="微软雅黑"/>
                <w:sz w:val="18"/>
              </w:rPr>
              <w:t>N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Byte（</w:t>
            </w:r>
            <w:r>
              <w:rPr>
                <w:rFonts w:ascii="微软雅黑" w:hAnsi="微软雅黑" w:eastAsia="微软雅黑"/>
                <w:sz w:val="18"/>
              </w:rPr>
              <w:t>9</w:t>
            </w:r>
            <w:r>
              <w:rPr>
                <w:rFonts w:hint="eastAsia" w:ascii="微软雅黑" w:hAnsi="微软雅黑" w:eastAsia="微软雅黑"/>
                <w:sz w:val="18"/>
              </w:rPr>
              <w:t>-</w:t>
            </w:r>
            <w:r>
              <w:rPr>
                <w:rFonts w:ascii="微软雅黑" w:hAnsi="微软雅黑" w:eastAsia="微软雅黑"/>
                <w:sz w:val="18"/>
              </w:rPr>
              <w:t>896</w:t>
            </w:r>
            <w:r>
              <w:rPr>
                <w:rFonts w:hint="eastAsia" w:ascii="微软雅黑" w:hAnsi="微软雅黑" w:eastAsia="微软雅黑"/>
                <w:sz w:val="18"/>
              </w:rPr>
              <w:t>）</w:t>
            </w:r>
          </w:p>
        </w:tc>
      </w:tr>
    </w:tbl>
    <w:p>
      <w:pPr>
        <w:pStyle w:val="19"/>
        <w:widowControl/>
        <w:ind w:left="630"/>
        <w:jc w:val="both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1310005</wp:posOffset>
                </wp:positionH>
                <wp:positionV relativeFrom="paragraph">
                  <wp:posOffset>3810</wp:posOffset>
                </wp:positionV>
                <wp:extent cx="594995" cy="353695"/>
                <wp:effectExtent l="0" t="0" r="14605" b="27305"/>
                <wp:wrapNone/>
                <wp:docPr id="1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594995" cy="3536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32" type="#_x0000_t32" style="position:absolute;left:0pt;flip:x;margin-left:103.15pt;margin-top:0.3pt;height:27.85pt;width:46.85pt;z-index:251658240;mso-width-relative:page;mso-height-relative:page;" filled="f" stroked="t" coordsize="21600,21600" o:gfxdata="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B048KQ1AAAAAcBAAAPAAAA&#10;AAAAAAEAIAAAACIAAABkcnMvZG93bnJldi54bWxQSwECFAAUAAAACACHTuJAbGaKt+ABAADAAwAA&#10;DgAAAAAAAAABACAAAAAjAQAAZHJzL2Uyb0RvYy54bWxQSwUGAAAAAAYABgBZAQAAdQUAAAAA&#10;">
                <v:fill on="f" focussize="0,0"/>
                <v:stroke color="#000000" joinstyle="round"/>
                <v:imagedata o:title=""/>
                <o:lock v:ext="edit" aspectratio="f"/>
              </v:shape>
            </w:pict>
          </mc:Fallback>
        </mc:AlternateContent>
      </w:r>
    </w:p>
    <w:tbl>
      <w:tblPr>
        <w:tblStyle w:val="14"/>
        <w:tblpPr w:leftFromText="180" w:rightFromText="180" w:vertAnchor="text" w:horzAnchor="page" w:tblpX="3934" w:tblpY="268"/>
        <w:tblW w:w="54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2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协议版本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帧类型</w:t>
            </w:r>
          </w:p>
        </w:tc>
        <w:tc>
          <w:tcPr>
            <w:tcW w:w="29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29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</w:t>
            </w:r>
            <w:r>
              <w:rPr>
                <w:rFonts w:ascii="微软雅黑" w:hAnsi="微软雅黑" w:eastAsia="微软雅黑"/>
                <w:sz w:val="18"/>
              </w:rPr>
              <w:t xml:space="preserve"> </w:t>
            </w:r>
            <w:r>
              <w:rPr>
                <w:rFonts w:hint="eastAsia" w:ascii="微软雅黑" w:hAnsi="微软雅黑" w:eastAsia="微软雅黑"/>
                <w:sz w:val="18"/>
              </w:rPr>
              <w:t>Byte（</w:t>
            </w:r>
            <w:r>
              <w:rPr>
                <w:rFonts w:ascii="微软雅黑" w:hAnsi="微软雅黑" w:eastAsia="微软雅黑"/>
                <w:sz w:val="18"/>
              </w:rPr>
              <w:t>7</w:t>
            </w:r>
            <w:r>
              <w:rPr>
                <w:rFonts w:hint="eastAsia" w:ascii="微软雅黑" w:hAnsi="微软雅黑" w:eastAsia="微软雅黑"/>
                <w:sz w:val="18"/>
              </w:rPr>
              <w:t>-</w:t>
            </w:r>
            <w:r>
              <w:rPr>
                <w:rFonts w:ascii="微软雅黑" w:hAnsi="微软雅黑" w:eastAsia="微软雅黑"/>
                <w:sz w:val="18"/>
              </w:rPr>
              <w:t>894</w:t>
            </w:r>
            <w:r>
              <w:rPr>
                <w:rFonts w:hint="eastAsia" w:ascii="微软雅黑" w:hAnsi="微软雅黑" w:eastAsia="微软雅黑"/>
                <w:sz w:val="18"/>
              </w:rPr>
              <w:t>）</w:t>
            </w:r>
          </w:p>
        </w:tc>
      </w:tr>
    </w:tbl>
    <w:p>
      <w:pPr>
        <w:pStyle w:val="19"/>
        <w:widowControl/>
        <w:ind w:left="630"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ind w:left="630"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ind w:left="630"/>
        <w:jc w:val="both"/>
        <w:rPr>
          <w:rFonts w:ascii="微软雅黑" w:hAnsi="微软雅黑" w:eastAsia="微软雅黑"/>
          <w:sz w:val="18"/>
        </w:rPr>
      </w:pPr>
    </w:p>
    <w:p/>
    <w:p>
      <w:r>
        <w:rPr>
          <w:rFonts w:hint="eastAsia"/>
        </w:rPr>
        <w:t>协议版本：</w:t>
      </w:r>
    </w:p>
    <w:p>
      <w:pPr>
        <w:ind w:firstLine="480" w:firstLineChars="200"/>
      </w:pPr>
      <w:r>
        <w:rPr>
          <w:rFonts w:hint="eastAsia"/>
        </w:rPr>
        <w:t>用于兼容各个版本协议，不同协议版本，甚至允许帧类型重定义。</w:t>
      </w:r>
    </w:p>
    <w:p>
      <w:r>
        <w:rPr>
          <w:rFonts w:hint="eastAsia"/>
        </w:rPr>
        <w:t>该版本暂定0xCC。</w:t>
      </w:r>
    </w:p>
    <w:p>
      <w:r>
        <w:rPr>
          <w:rFonts w:hint="eastAsia"/>
        </w:rPr>
        <w:t>帧类型：</w:t>
      </w:r>
    </w:p>
    <w:p>
      <w:pPr>
        <w:ind w:firstLine="480" w:firstLineChars="200"/>
      </w:pPr>
      <w:r>
        <w:t>0</w:t>
      </w:r>
      <w:r>
        <w:rPr>
          <w:rFonts w:hint="eastAsia"/>
        </w:rPr>
        <w:t>x0</w:t>
      </w:r>
      <w:r>
        <w:t>0-0</w:t>
      </w:r>
      <w:r>
        <w:rPr>
          <w:rFonts w:hint="eastAsia"/>
        </w:rPr>
        <w:t>x</w:t>
      </w:r>
      <w:r>
        <w:t>0</w:t>
      </w:r>
      <w:r>
        <w:rPr>
          <w:rFonts w:hint="eastAsia"/>
        </w:rPr>
        <w:t>F：用于操作基站本体参数读写及链路维护。</w:t>
      </w:r>
    </w:p>
    <w:p>
      <w:pPr>
        <w:ind w:firstLine="480" w:firstLineChars="200"/>
      </w:pPr>
      <w:r>
        <w:rPr>
          <w:rFonts w:hint="eastAsia"/>
        </w:rPr>
        <w:t>0x</w:t>
      </w:r>
      <w:r>
        <w:t>10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F：用于基站固件升级相关操作。</w:t>
      </w:r>
    </w:p>
    <w:p>
      <w:pPr>
        <w:ind w:firstLine="480" w:firstLineChars="200"/>
      </w:pPr>
      <w:r>
        <w:rPr>
          <w:rFonts w:hint="eastAsia"/>
        </w:rPr>
        <w:t>0x</w:t>
      </w:r>
      <w:r>
        <w:t>20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x</w:t>
      </w:r>
      <w:r>
        <w:t>7</w:t>
      </w:r>
      <w:r>
        <w:rPr>
          <w:rFonts w:hint="eastAsia"/>
        </w:rPr>
        <w:t>F：保留。</w:t>
      </w:r>
    </w:p>
    <w:p>
      <w:pPr>
        <w:ind w:firstLine="480" w:firstLineChars="200"/>
      </w:pPr>
      <w:r>
        <w:rPr>
          <w:rFonts w:hint="eastAsia"/>
        </w:rPr>
        <w:t>0x</w:t>
      </w:r>
      <w:r>
        <w:t>80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x</w:t>
      </w:r>
      <w:r>
        <w:t>8</w:t>
      </w:r>
      <w:r>
        <w:rPr>
          <w:rFonts w:hint="eastAsia"/>
        </w:rPr>
        <w:t>F：用于二级链路（标签）参数读写及链路维护。</w:t>
      </w:r>
    </w:p>
    <w:p>
      <w:pPr>
        <w:ind w:firstLine="480" w:firstLineChars="200"/>
      </w:pPr>
      <w:r>
        <w:rPr>
          <w:rFonts w:hint="eastAsia"/>
        </w:rPr>
        <w:t>0x</w:t>
      </w:r>
      <w:r>
        <w:t>90</w:t>
      </w:r>
      <w:r>
        <w:rPr>
          <w:rFonts w:hint="eastAsia"/>
        </w:rPr>
        <w:t>-</w:t>
      </w:r>
      <w:r>
        <w:t>0</w:t>
      </w:r>
      <w:r>
        <w:rPr>
          <w:rFonts w:hint="eastAsia"/>
        </w:rPr>
        <w:t>xFF：保留。</w:t>
      </w:r>
    </w:p>
    <w:p>
      <w:pPr>
        <w:widowControl/>
        <w:jc w:val="left"/>
      </w:pPr>
      <w:r>
        <w:br w:type="page"/>
      </w:r>
    </w:p>
    <w:p>
      <w:pPr>
        <w:ind w:firstLine="480" w:firstLineChars="200"/>
      </w:pPr>
    </w:p>
    <w:p>
      <w:pPr>
        <w:pStyle w:val="2"/>
      </w:pPr>
      <w:bookmarkStart w:id="9" w:name="_Toc18516111"/>
      <w:r>
        <w:rPr>
          <w:rFonts w:hint="eastAsia"/>
        </w:rPr>
        <w:t>五、帧类型说明</w:t>
      </w:r>
      <w:bookmarkEnd w:id="9"/>
    </w:p>
    <w:p>
      <w:pPr>
        <w:pStyle w:val="25"/>
      </w:pPr>
      <w:bookmarkStart w:id="10" w:name="_Toc18516112"/>
      <w:r>
        <w:t xml:space="preserve">5.1 </w:t>
      </w:r>
      <w:r>
        <w:rPr>
          <w:rFonts w:hint="eastAsia"/>
        </w:rPr>
        <w:t>帧类型0x</w:t>
      </w:r>
      <w:r>
        <w:t>00—0</w:t>
      </w:r>
      <w:r>
        <w:rPr>
          <w:rFonts w:hint="eastAsia"/>
        </w:rPr>
        <w:t>x</w:t>
      </w:r>
      <w:r>
        <w:t>0</w:t>
      </w:r>
      <w:r>
        <w:rPr>
          <w:rFonts w:hint="eastAsia"/>
        </w:rPr>
        <w:t>F</w:t>
      </w:r>
      <w:bookmarkEnd w:id="10"/>
    </w:p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11" w:name="_Toc18516113"/>
      <w:r>
        <w:rPr>
          <w:rStyle w:val="30"/>
        </w:rPr>
        <w:t>5.1.</w:t>
      </w:r>
      <w:r>
        <w:rPr>
          <w:rStyle w:val="30"/>
          <w:rFonts w:hint="eastAsia"/>
        </w:rPr>
        <w:t>1、基站设备上报帧</w:t>
      </w:r>
      <w:bookmarkEnd w:id="11"/>
      <w:r>
        <w:rPr>
          <w:rStyle w:val="30"/>
          <w:rFonts w:hint="eastAsi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（基站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服务器）</w:t>
      </w:r>
    </w:p>
    <w:tbl>
      <w:tblPr>
        <w:tblStyle w:val="14"/>
        <w:tblW w:w="661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132"/>
        <w:gridCol w:w="986"/>
        <w:gridCol w:w="811"/>
        <w:gridCol w:w="1275"/>
        <w:gridCol w:w="9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5197" w:type="dxa"/>
            <w:gridSpan w:val="5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硬件版本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固件版本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00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</w:t>
            </w:r>
            <w:r>
              <w:rPr>
                <w:rFonts w:hint="eastAsia" w:ascii="微软雅黑" w:hAnsi="微软雅黑" w:eastAsia="微软雅黑"/>
                <w:sz w:val="18"/>
              </w:rPr>
              <w:t>nt++</w:t>
            </w:r>
          </w:p>
        </w:tc>
        <w:tc>
          <w:tcPr>
            <w:tcW w:w="127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r>
        <w:rPr>
          <w:rFonts w:hint="eastAsia"/>
        </w:rPr>
        <w:t xml:space="preserve"> </w:t>
      </w:r>
      <w:r>
        <w:t xml:space="preserve">       </w:t>
      </w:r>
    </w:p>
    <w:p>
      <w:r>
        <w:rPr>
          <w:rFonts w:hint="eastAsia"/>
        </w:rPr>
        <w:t>基站类型：见附录设备类型表。</w:t>
      </w:r>
    </w:p>
    <w:p>
      <w:r>
        <w:rPr>
          <w:rFonts w:hint="eastAsia"/>
        </w:rPr>
        <w:t>版本：如0x</w:t>
      </w:r>
      <w:r>
        <w:t>0102</w:t>
      </w:r>
      <w:r>
        <w:rPr>
          <w:rFonts w:hint="eastAsia"/>
        </w:rPr>
        <w:t>：V</w:t>
      </w:r>
      <w:r>
        <w:t>1.02</w:t>
      </w:r>
    </w:p>
    <w:p>
      <w:r>
        <w:rPr>
          <w:rFonts w:hint="eastAsia"/>
        </w:rPr>
        <w:t>作用：</w:t>
      </w:r>
    </w:p>
    <w:p>
      <w:pPr>
        <w:ind w:firstLine="480" w:firstLineChars="200"/>
      </w:pPr>
      <w:r>
        <w:rPr>
          <w:rFonts w:hint="eastAsia"/>
        </w:rPr>
        <w:t>设备上电后会已较快频率（1</w:t>
      </w:r>
      <w:r>
        <w:t>0</w:t>
      </w:r>
      <w:r>
        <w:rPr>
          <w:rFonts w:hint="eastAsia"/>
        </w:rPr>
        <w:t>秒级别）发送该帧，用于服务器（中间件）发现设备。服务器应答心跳帧后，该帧停止发送。</w:t>
      </w:r>
    </w:p>
    <w:p>
      <w:pPr>
        <w:ind w:firstLine="480" w:firstLineChars="200"/>
      </w:pPr>
      <w:r>
        <w:rPr>
          <w:rFonts w:hint="eastAsia"/>
        </w:rPr>
        <w:t>0010cc011100000044c201000300000000002dde</w:t>
      </w:r>
    </w:p>
    <w:p>
      <w:pPr>
        <w:widowControl/>
        <w:jc w:val="left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12" w:name="_Toc18516114"/>
      <w:r>
        <w:rPr>
          <w:rStyle w:val="30"/>
        </w:rPr>
        <w:t>5.1.</w:t>
      </w:r>
      <w:r>
        <w:rPr>
          <w:rStyle w:val="30"/>
          <w:rFonts w:hint="eastAsia"/>
        </w:rPr>
        <w:t>2、基站心跳帧</w:t>
      </w:r>
      <w:bookmarkEnd w:id="12"/>
      <w:r>
        <w:rPr>
          <w:rStyle w:val="26"/>
          <w:rFonts w:hint="eastAsia"/>
        </w:rPr>
        <w:t xml:space="preserve"> </w:t>
      </w:r>
      <w:r>
        <w:rPr>
          <w:rFonts w:hint="eastAsia" w:ascii="微软雅黑" w:hAnsi="微软雅黑" w:eastAsia="微软雅黑"/>
          <w:kern w:val="0"/>
          <w:sz w:val="21"/>
          <w:szCs w:val="21"/>
        </w:rPr>
        <w:t>（基站</w:t>
      </w:r>
      <w:r>
        <w:rPr>
          <w:rFonts w:ascii="微软雅黑" w:hAnsi="微软雅黑" w:eastAsia="微软雅黑"/>
          <w:kern w:val="0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kern w:val="0"/>
          <w:sz w:val="21"/>
          <w:szCs w:val="21"/>
        </w:rPr>
        <w:t>服务器）</w:t>
      </w:r>
    </w:p>
    <w:tbl>
      <w:tblPr>
        <w:tblStyle w:val="14"/>
        <w:tblW w:w="765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132"/>
        <w:gridCol w:w="986"/>
        <w:gridCol w:w="811"/>
        <w:gridCol w:w="1040"/>
        <w:gridCol w:w="990"/>
        <w:gridCol w:w="1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5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6235" w:type="dxa"/>
            <w:gridSpan w:val="6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硬件版本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固件版本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Unix时间戳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01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</w:t>
            </w:r>
            <w:r>
              <w:rPr>
                <w:rFonts w:hint="eastAsia" w:ascii="微软雅黑" w:hAnsi="微软雅黑" w:eastAsia="微软雅黑"/>
                <w:sz w:val="18"/>
              </w:rPr>
              <w:t>nt++</w:t>
            </w:r>
          </w:p>
        </w:tc>
        <w:tc>
          <w:tcPr>
            <w:tcW w:w="104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/>
    <w:p>
      <w:r>
        <w:rPr>
          <w:rFonts w:hint="eastAsia"/>
        </w:rPr>
        <w:t>作用：</w:t>
      </w:r>
    </w:p>
    <w:p>
      <w:pPr>
        <w:ind w:firstLine="480" w:firstLineChars="200"/>
      </w:pPr>
      <w:r>
        <w:rPr>
          <w:rFonts w:hint="eastAsia"/>
        </w:rPr>
        <w:t>用于设备保持网络状态，服务器需要回复应答心跳帧，正常</w:t>
      </w:r>
      <w:r>
        <w:t>5</w:t>
      </w:r>
      <w:r>
        <w:rPr>
          <w:rFonts w:hint="eastAsia"/>
        </w:rPr>
        <w:t>分钟左右一条心跳。根据设备类型会有不同的周期。</w:t>
      </w:r>
    </w:p>
    <w:p>
      <w:pPr>
        <w:ind w:firstLine="360" w:firstLineChars="200"/>
      </w:pPr>
      <w:r>
        <w:rPr>
          <w:rFonts w:hint="eastAsia" w:ascii="微软雅黑" w:hAnsi="微软雅黑" w:eastAsia="微软雅黑"/>
          <w:sz w:val="18"/>
        </w:rPr>
        <w:t>0010cc01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11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0000002f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01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0000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0a2c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bf07a000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1d9401000057320044000000bc04000028b2fc1e80007650040c58f69c</w:t>
      </w:r>
    </w:p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13" w:name="_Toc18516115"/>
      <w:r>
        <w:rPr>
          <w:rStyle w:val="30"/>
        </w:rPr>
        <w:t>5.1.3</w:t>
      </w:r>
      <w:r>
        <w:rPr>
          <w:rStyle w:val="30"/>
          <w:rFonts w:hint="eastAsia"/>
        </w:rPr>
        <w:t>、应答心跳帧</w:t>
      </w:r>
      <w:bookmarkEnd w:id="13"/>
      <w:r>
        <w:rPr>
          <w:rFonts w:hint="eastAsia" w:ascii="微软雅黑" w:hAnsi="微软雅黑" w:eastAsia="微软雅黑"/>
          <w:b/>
          <w:color w:val="FF0000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（服务器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基站）</w:t>
      </w:r>
    </w:p>
    <w:tbl>
      <w:tblPr>
        <w:tblStyle w:val="14"/>
        <w:tblW w:w="58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132"/>
        <w:gridCol w:w="986"/>
        <w:gridCol w:w="811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4392" w:type="dxa"/>
            <w:gridSpan w:val="4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Unix时间戳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02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/>
    <w:p>
      <w:r>
        <w:rPr>
          <w:rFonts w:hint="eastAsia"/>
        </w:rPr>
        <w:t>序号：保持上报帧或者心跳帧的序号。</w:t>
      </w:r>
    </w:p>
    <w:p>
      <w:r>
        <w:rPr>
          <w:rFonts w:hint="eastAsia"/>
        </w:rPr>
        <w:t>作用：用于设备获取服务器时间，及设备检查网络连接。</w:t>
      </w:r>
    </w:p>
    <w:p>
      <w:pPr>
        <w:widowControl/>
        <w:jc w:val="left"/>
        <w:rPr>
          <w:rFonts w:ascii="微软雅黑" w:hAnsi="微软雅黑" w:eastAsia="微软雅黑"/>
          <w:kern w:val="0"/>
          <w:sz w:val="18"/>
        </w:rPr>
      </w:pPr>
      <w:r>
        <w:rPr>
          <w:rFonts w:ascii="微软雅黑" w:hAnsi="微软雅黑" w:eastAsia="微软雅黑"/>
          <w:sz w:val="18"/>
        </w:rPr>
        <w:br w:type="page"/>
      </w: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14" w:name="_Toc18516116"/>
      <w:r>
        <w:rPr>
          <w:rStyle w:val="30"/>
        </w:rPr>
        <w:t>5.1.4</w:t>
      </w:r>
      <w:r>
        <w:rPr>
          <w:rStyle w:val="30"/>
          <w:rFonts w:hint="eastAsia"/>
        </w:rPr>
        <w:t>、基站设置帧</w:t>
      </w:r>
      <w:bookmarkEnd w:id="14"/>
      <w:r>
        <w:rPr>
          <w:rStyle w:val="30"/>
          <w:rFonts w:hint="eastAsi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（服务器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基站）</w:t>
      </w:r>
    </w:p>
    <w:tbl>
      <w:tblPr>
        <w:tblStyle w:val="14"/>
        <w:tblW w:w="58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132"/>
        <w:gridCol w:w="986"/>
        <w:gridCol w:w="811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4392" w:type="dxa"/>
            <w:gridSpan w:val="4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03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1350645</wp:posOffset>
                </wp:positionH>
                <wp:positionV relativeFrom="paragraph">
                  <wp:posOffset>-1270</wp:posOffset>
                </wp:positionV>
                <wp:extent cx="2202180" cy="381000"/>
                <wp:effectExtent l="0" t="0" r="26670" b="1905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218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6.35pt;margin-top:-0.1pt;height:30pt;width:173.4pt;z-index:251660288;mso-width-relative:page;mso-height-relative:page;" filled="f" stroked="t" coordsize="21600,21600" o:gfxdata="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urjNCdgAAAAIAQAADwAAAAAAAAABACAAAAAiAAAAZHJzL2Rvd25yZXYueG1sUEsB&#10;AhQAFAAAAAgAh07iQNzX83D1AQAAwAMAAA4AAAAAAAAAAQAgAAAAJw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1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3810</wp:posOffset>
                </wp:positionV>
                <wp:extent cx="373380" cy="342900"/>
                <wp:effectExtent l="0" t="0" r="26670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.6pt;margin-top:0.3pt;height:27pt;width:29.4pt;z-index:251661312;mso-width-relative:page;mso-height-relative:page;" filled="f" stroked="t" coordsize="21600,21600" o:gfxdata="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P&#10;KKuM1wAAAAcBAAAPAAAAAAAAAAEAIAAAACIAAABkcnMvZG93bnJldi54bWxQSwECFAAUAAAACACH&#10;TuJAy0UzDuwBAAC1AwAADgAAAAAAAAABACAAAAAmAQAAZHJzL2Uyb0RvYy54bWxQSwUGAAAAAAYA&#10;BgBZAQAAhA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4"/>
        <w:tblpPr w:leftFromText="180" w:rightFromText="180" w:vertAnchor="text" w:horzAnchor="page" w:tblpX="3934" w:tblpY="268"/>
        <w:tblW w:w="54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2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参数地址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参数长度</w:t>
            </w:r>
          </w:p>
        </w:tc>
        <w:tc>
          <w:tcPr>
            <w:tcW w:w="29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29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NByte</w:t>
            </w:r>
          </w:p>
        </w:tc>
      </w:tr>
    </w:tbl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r>
        <w:rPr>
          <w:rFonts w:hint="eastAsia"/>
        </w:rPr>
        <w:t>序号：设备应答时会保持序号不变。</w:t>
      </w:r>
    </w:p>
    <w:p>
      <w:r>
        <w:rPr>
          <w:rFonts w:hint="eastAsia"/>
        </w:rPr>
        <w:t>作用：设置基站参数，正确返回设置应答帧，错误返回设置错误应答帧。</w:t>
      </w:r>
    </w:p>
    <w:p>
      <w:r>
        <w:rPr>
          <w:rFonts w:hint="eastAsia"/>
        </w:rPr>
        <w:t>参数：具体参数地址，长度，参数数据见设备参数定义表。根据设备类型不同，参数列表会不同。</w:t>
      </w: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15" w:name="_Toc18516117"/>
      <w:r>
        <w:rPr>
          <w:rStyle w:val="30"/>
        </w:rPr>
        <w:t>5.1.5</w:t>
      </w:r>
      <w:r>
        <w:rPr>
          <w:rStyle w:val="30"/>
          <w:rFonts w:hint="eastAsia"/>
        </w:rPr>
        <w:t>、基站设置应答帧</w:t>
      </w:r>
      <w:bookmarkEnd w:id="15"/>
      <w:r>
        <w:rPr>
          <w:rStyle w:val="30"/>
          <w:rFonts w:hint="eastAsi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（基站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服务器）</w:t>
      </w:r>
    </w:p>
    <w:tbl>
      <w:tblPr>
        <w:tblStyle w:val="14"/>
        <w:tblW w:w="58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132"/>
        <w:gridCol w:w="986"/>
        <w:gridCol w:w="811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4392" w:type="dxa"/>
            <w:gridSpan w:val="4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04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/>
    <w:p>
      <w:r>
        <w:rPr>
          <w:rFonts w:hint="eastAsia"/>
        </w:rPr>
        <w:t>序号：与设置序号保持一致。</w:t>
      </w:r>
    </w:p>
    <w:p>
      <w:r>
        <w:rPr>
          <w:rFonts w:hint="eastAsia"/>
        </w:rPr>
        <w:t>作用：应答设置成功。</w:t>
      </w:r>
    </w:p>
    <w:p>
      <w:pPr>
        <w:widowControl/>
        <w:jc w:val="left"/>
        <w:rPr>
          <w:rFonts w:ascii="微软雅黑" w:hAnsi="微软雅黑" w:eastAsia="微软雅黑"/>
          <w:kern w:val="0"/>
          <w:sz w:val="18"/>
        </w:rPr>
      </w:pPr>
      <w:bookmarkStart w:id="16" w:name="_Toc18516118"/>
      <w:r>
        <w:rPr>
          <w:rStyle w:val="30"/>
        </w:rPr>
        <w:t>5.1.6</w:t>
      </w:r>
      <w:r>
        <w:rPr>
          <w:rStyle w:val="30"/>
          <w:rFonts w:hint="eastAsia"/>
        </w:rPr>
        <w:t>、基站设置错误应答帧</w:t>
      </w:r>
      <w:bookmarkEnd w:id="16"/>
      <w:r>
        <w:rPr>
          <w:rFonts w:hint="eastAsia" w:ascii="微软雅黑" w:hAnsi="微软雅黑" w:eastAsia="微软雅黑"/>
          <w:b/>
          <w:color w:val="FF0000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kern w:val="0"/>
          <w:sz w:val="21"/>
          <w:szCs w:val="21"/>
        </w:rPr>
        <w:t>（基站</w:t>
      </w:r>
      <w:r>
        <w:rPr>
          <w:rFonts w:ascii="微软雅黑" w:hAnsi="微软雅黑" w:eastAsia="微软雅黑"/>
          <w:kern w:val="0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kern w:val="0"/>
          <w:sz w:val="21"/>
          <w:szCs w:val="21"/>
        </w:rPr>
        <w:t>服务器）</w:t>
      </w:r>
    </w:p>
    <w:tbl>
      <w:tblPr>
        <w:tblStyle w:val="14"/>
        <w:tblW w:w="58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132"/>
        <w:gridCol w:w="986"/>
        <w:gridCol w:w="811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5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4392" w:type="dxa"/>
            <w:gridSpan w:val="4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设置错误代码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05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/>
    <w:p>
      <w:r>
        <w:rPr>
          <w:rFonts w:hint="eastAsia"/>
        </w:rPr>
        <w:t>序号：与设置序号保持一致。</w:t>
      </w:r>
    </w:p>
    <w:p>
      <w:r>
        <w:rPr>
          <w:rFonts w:hint="eastAsia"/>
        </w:rPr>
        <w:t>作用：设置错误应答。</w:t>
      </w: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widowControl/>
        <w:jc w:val="left"/>
        <w:rPr>
          <w:rFonts w:ascii="微软雅黑" w:hAnsi="微软雅黑" w:eastAsia="微软雅黑"/>
          <w:b/>
          <w:color w:val="FF0000"/>
          <w:szCs w:val="21"/>
        </w:rPr>
      </w:pPr>
      <w:bookmarkStart w:id="17" w:name="_Toc18516119"/>
      <w:r>
        <w:rPr>
          <w:rStyle w:val="30"/>
        </w:rPr>
        <w:t>5.1.7</w:t>
      </w:r>
      <w:r>
        <w:rPr>
          <w:rStyle w:val="30"/>
          <w:rFonts w:hint="eastAsia"/>
        </w:rPr>
        <w:t>、基站读取帧</w:t>
      </w:r>
      <w:bookmarkEnd w:id="17"/>
      <w:r>
        <w:rPr>
          <w:rFonts w:hint="eastAsia" w:ascii="微软雅黑" w:hAnsi="微软雅黑" w:eastAsia="微软雅黑"/>
          <w:b/>
          <w:color w:val="FF0000"/>
          <w:szCs w:val="21"/>
        </w:rPr>
        <w:t xml:space="preserve"> </w:t>
      </w:r>
      <w:r>
        <w:rPr>
          <w:rFonts w:hint="eastAsia" w:ascii="微软雅黑" w:hAnsi="微软雅黑" w:eastAsia="微软雅黑"/>
          <w:kern w:val="0"/>
          <w:sz w:val="21"/>
          <w:szCs w:val="21"/>
        </w:rPr>
        <w:t>（服务器</w:t>
      </w:r>
      <w:r>
        <w:rPr>
          <w:rFonts w:ascii="微软雅黑" w:hAnsi="微软雅黑" w:eastAsia="微软雅黑"/>
          <w:kern w:val="0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kern w:val="0"/>
          <w:sz w:val="21"/>
          <w:szCs w:val="21"/>
        </w:rPr>
        <w:t>基站）</w:t>
      </w:r>
    </w:p>
    <w:tbl>
      <w:tblPr>
        <w:tblStyle w:val="14"/>
        <w:tblW w:w="58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132"/>
        <w:gridCol w:w="986"/>
        <w:gridCol w:w="811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4392" w:type="dxa"/>
            <w:gridSpan w:val="4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06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r>
        <w:rPr>
          <w:rFonts w:hint="eastAsia"/>
        </w:rPr>
        <w:t>序号：设备应答时会保持序号不变。</w:t>
      </w:r>
    </w:p>
    <w:p>
      <w:r>
        <w:rPr>
          <w:rFonts w:hint="eastAsia"/>
        </w:rPr>
        <w:t>作用：获取基站参数数据，正确返回读取应答帧，错误返回错误应答帧。</w:t>
      </w: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18" w:name="_Toc18516120"/>
      <w:r>
        <w:rPr>
          <w:rStyle w:val="30"/>
        </w:rPr>
        <w:t>5.1.8</w:t>
      </w:r>
      <w:r>
        <w:rPr>
          <w:rStyle w:val="30"/>
          <w:rFonts w:hint="eastAsia"/>
        </w:rPr>
        <w:t>、基站读取应答帧</w:t>
      </w:r>
      <w:bookmarkEnd w:id="18"/>
      <w:r>
        <w:rPr>
          <w:rFonts w:hint="eastAsia" w:ascii="微软雅黑" w:hAnsi="微软雅黑" w:eastAsia="微软雅黑"/>
          <w:b/>
          <w:color w:val="FF0000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（基站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服务器）</w:t>
      </w:r>
    </w:p>
    <w:tbl>
      <w:tblPr>
        <w:tblStyle w:val="14"/>
        <w:tblW w:w="58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132"/>
        <w:gridCol w:w="986"/>
        <w:gridCol w:w="811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5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4392" w:type="dxa"/>
            <w:gridSpan w:val="4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07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4465320</wp:posOffset>
                </wp:positionH>
                <wp:positionV relativeFrom="paragraph">
                  <wp:posOffset>3810</wp:posOffset>
                </wp:positionV>
                <wp:extent cx="373380" cy="342900"/>
                <wp:effectExtent l="0" t="0" r="26670" b="1905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338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351.6pt;margin-top:0.3pt;height:27pt;width:29.4pt;z-index:251664384;mso-width-relative:page;mso-height-relative:page;" filled="f" stroked="t" coordsize="21600,21600" o:gfxdata="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yirjNcAAAAHAQAADwAAAAAAAAABACAAAAAiAAAAZHJzL2Rvd25yZXYueG1sUEsBAhQAFAAAAAgA&#10;h07iQB8ulGPtAQAAtQMAAA4AAAAAAAAAAQAgAAAAJgEAAGRycy9lMm9Eb2MueG1sUEsFBgAAAAAG&#10;AAYAWQEAAIU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1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-3810</wp:posOffset>
                </wp:positionV>
                <wp:extent cx="2209800" cy="396240"/>
                <wp:effectExtent l="0" t="0" r="19050" b="22860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09800" cy="396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5.6pt;margin-top:-0.3pt;height:31.2pt;width:174pt;z-index:251663360;mso-width-relative:page;mso-height-relative:page;" filled="f" stroked="t" coordsize="21600,21600" o:gfxdata="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4"/>
        <w:tblpPr w:leftFromText="180" w:rightFromText="180" w:vertAnchor="text" w:horzAnchor="page" w:tblpX="3934" w:tblpY="268"/>
        <w:tblW w:w="54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2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参数地址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参数长度</w:t>
            </w:r>
          </w:p>
        </w:tc>
        <w:tc>
          <w:tcPr>
            <w:tcW w:w="29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29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NByte</w:t>
            </w:r>
          </w:p>
        </w:tc>
      </w:tr>
    </w:tbl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/>
    <w:p>
      <w:r>
        <w:rPr>
          <w:rFonts w:hint="eastAsia"/>
        </w:rPr>
        <w:t>序号：与读取帧序号保持一致。</w:t>
      </w:r>
    </w:p>
    <w:p>
      <w:r>
        <w:rPr>
          <w:rFonts w:hint="eastAsia"/>
        </w:rPr>
        <w:t>作用：读取成功并返回相应参数。</w:t>
      </w:r>
    </w:p>
    <w:p>
      <w:r>
        <w:rPr>
          <w:rFonts w:hint="eastAsia"/>
        </w:rPr>
        <w:t>参数：具体参数地址，长度，参数数据见设备参数定义表。根据设备类型不同，参数列表会不同。</w:t>
      </w: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19" w:name="_Toc18516121"/>
      <w:r>
        <w:rPr>
          <w:rStyle w:val="30"/>
        </w:rPr>
        <w:t>5.1.9</w:t>
      </w:r>
      <w:r>
        <w:rPr>
          <w:rStyle w:val="30"/>
          <w:rFonts w:hint="eastAsia"/>
        </w:rPr>
        <w:t>、基站读取错误应答帧</w:t>
      </w:r>
      <w:bookmarkEnd w:id="19"/>
      <w:r>
        <w:rPr>
          <w:rStyle w:val="30"/>
          <w:rFonts w:hint="eastAsi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（基站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服务器）</w:t>
      </w:r>
    </w:p>
    <w:tbl>
      <w:tblPr>
        <w:tblStyle w:val="14"/>
        <w:tblW w:w="58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132"/>
        <w:gridCol w:w="986"/>
        <w:gridCol w:w="811"/>
        <w:gridCol w:w="146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4392" w:type="dxa"/>
            <w:gridSpan w:val="4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读取错误代码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08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1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6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/>
    <w:p>
      <w:r>
        <w:rPr>
          <w:rFonts w:hint="eastAsia"/>
        </w:rPr>
        <w:t>序号：与读取序号保持一致。</w:t>
      </w:r>
    </w:p>
    <w:p>
      <w:r>
        <w:rPr>
          <w:rFonts w:hint="eastAsia"/>
        </w:rPr>
        <w:t>作用：读取错误应答。</w:t>
      </w: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widowControl/>
        <w:jc w:val="left"/>
        <w:rPr>
          <w:rFonts w:ascii="微软雅黑" w:hAnsi="微软雅黑" w:eastAsia="微软雅黑"/>
          <w:kern w:val="0"/>
          <w:sz w:val="18"/>
        </w:rPr>
      </w:pPr>
      <w:r>
        <w:rPr>
          <w:rFonts w:ascii="微软雅黑" w:hAnsi="微软雅黑" w:eastAsia="微软雅黑"/>
          <w:sz w:val="18"/>
        </w:rPr>
        <w:br w:type="page"/>
      </w:r>
    </w:p>
    <w:p>
      <w:pPr>
        <w:pStyle w:val="25"/>
      </w:pPr>
      <w:bookmarkStart w:id="20" w:name="_Toc18516122"/>
      <w:r>
        <w:t xml:space="preserve">5.2 </w:t>
      </w:r>
      <w:r>
        <w:rPr>
          <w:rFonts w:hint="eastAsia"/>
        </w:rPr>
        <w:t>帧类型0x</w:t>
      </w:r>
      <w:r>
        <w:t>10—0</w:t>
      </w:r>
      <w:r>
        <w:rPr>
          <w:rFonts w:hint="eastAsia"/>
        </w:rPr>
        <w:t>x</w:t>
      </w:r>
      <w:r>
        <w:t>1</w:t>
      </w:r>
      <w:r>
        <w:rPr>
          <w:rFonts w:hint="eastAsia"/>
        </w:rPr>
        <w:t>F</w:t>
      </w:r>
      <w:bookmarkEnd w:id="20"/>
    </w:p>
    <w:p>
      <w:r>
        <w:rPr>
          <w:rFonts w:hint="eastAsia"/>
        </w:rPr>
        <w:t>固件升级</w:t>
      </w:r>
    </w:p>
    <w:p>
      <w:pPr>
        <w:widowControl/>
        <w:jc w:val="left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21" w:name="_Toc18516123"/>
      <w:r>
        <w:rPr>
          <w:rStyle w:val="30"/>
        </w:rPr>
        <w:t>5.</w:t>
      </w:r>
      <w:r>
        <w:rPr>
          <w:rStyle w:val="30"/>
          <w:rFonts w:hint="eastAsia"/>
        </w:rPr>
        <w:t>2</w:t>
      </w:r>
      <w:r>
        <w:rPr>
          <w:rStyle w:val="30"/>
        </w:rPr>
        <w:t>.</w:t>
      </w:r>
      <w:r>
        <w:rPr>
          <w:rStyle w:val="30"/>
          <w:rFonts w:hint="eastAsia"/>
        </w:rPr>
        <w:t>1、固件升级命令帧</w:t>
      </w:r>
      <w:bookmarkEnd w:id="21"/>
      <w:r>
        <w:rPr>
          <w:rStyle w:val="26"/>
          <w:rFonts w:hint="eastAsia"/>
        </w:rPr>
        <w:t xml:space="preserve"> </w:t>
      </w:r>
      <w:r>
        <w:rPr>
          <w:rFonts w:hint="eastAsia" w:ascii="微软雅黑" w:hAnsi="微软雅黑" w:eastAsia="微软雅黑"/>
          <w:kern w:val="0"/>
          <w:sz w:val="21"/>
          <w:szCs w:val="21"/>
        </w:rPr>
        <w:t>（服务器</w:t>
      </w:r>
      <w:r>
        <w:rPr>
          <w:rFonts w:ascii="微软雅黑" w:hAnsi="微软雅黑" w:eastAsia="微软雅黑"/>
          <w:kern w:val="0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kern w:val="0"/>
          <w:sz w:val="21"/>
          <w:szCs w:val="21"/>
        </w:rPr>
        <w:t>基站）</w:t>
      </w:r>
    </w:p>
    <w:tbl>
      <w:tblPr>
        <w:tblStyle w:val="14"/>
        <w:tblW w:w="7907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132"/>
        <w:gridCol w:w="986"/>
        <w:gridCol w:w="980"/>
        <w:gridCol w:w="980"/>
        <w:gridCol w:w="1214"/>
        <w:gridCol w:w="120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6492" w:type="dxa"/>
            <w:gridSpan w:val="6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98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密码</w:t>
            </w:r>
          </w:p>
        </w:tc>
        <w:tc>
          <w:tcPr>
            <w:tcW w:w="98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固件版本</w:t>
            </w: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固件CRC16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固件大小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98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2Byte</w:t>
            </w:r>
          </w:p>
        </w:tc>
        <w:tc>
          <w:tcPr>
            <w:tcW w:w="98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4Byte</w:t>
            </w: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2Byte</w:t>
            </w: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0x10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8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AA55</w:t>
            </w:r>
          </w:p>
        </w:tc>
        <w:tc>
          <w:tcPr>
            <w:tcW w:w="98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21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20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/>
    <w:p>
      <w:r>
        <w:rPr>
          <w:rFonts w:hint="eastAsia"/>
        </w:rPr>
        <w:t>作用：</w:t>
      </w:r>
    </w:p>
    <w:p>
      <w:pPr>
        <w:ind w:firstLine="480" w:firstLineChars="200"/>
      </w:pPr>
      <w:r>
        <w:rPr>
          <w:rFonts w:hint="eastAsia"/>
        </w:rPr>
        <w:t>请求设备升级固件，设备进入固件更新模式</w:t>
      </w:r>
    </w:p>
    <w:p>
      <w:pPr>
        <w:widowControl/>
        <w:jc w:val="left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22" w:name="_Toc18516124"/>
      <w:r>
        <w:rPr>
          <w:rStyle w:val="30"/>
        </w:rPr>
        <w:t>5.</w:t>
      </w:r>
      <w:r>
        <w:rPr>
          <w:rStyle w:val="30"/>
          <w:rFonts w:hint="eastAsia"/>
        </w:rPr>
        <w:t>2</w:t>
      </w:r>
      <w:r>
        <w:rPr>
          <w:rStyle w:val="30"/>
        </w:rPr>
        <w:t>.</w:t>
      </w:r>
      <w:r>
        <w:rPr>
          <w:rStyle w:val="30"/>
          <w:rFonts w:hint="eastAsia"/>
        </w:rPr>
        <w:t>2、固件升级应答帧</w:t>
      </w:r>
      <w:bookmarkEnd w:id="22"/>
      <w:r>
        <w:rPr>
          <w:rStyle w:val="26"/>
          <w:rFonts w:hint="eastAsia"/>
        </w:rPr>
        <w:t xml:space="preserve"> </w:t>
      </w:r>
      <w:r>
        <w:rPr>
          <w:rFonts w:hint="eastAsia" w:ascii="微软雅黑" w:hAnsi="微软雅黑" w:eastAsia="微软雅黑"/>
          <w:kern w:val="0"/>
          <w:sz w:val="21"/>
          <w:szCs w:val="21"/>
        </w:rPr>
        <w:t>（基站</w:t>
      </w:r>
      <w:r>
        <w:rPr>
          <w:rFonts w:ascii="微软雅黑" w:hAnsi="微软雅黑" w:eastAsia="微软雅黑"/>
          <w:kern w:val="0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kern w:val="0"/>
          <w:sz w:val="21"/>
          <w:szCs w:val="21"/>
        </w:rPr>
        <w:t>服务器）</w:t>
      </w:r>
    </w:p>
    <w:tbl>
      <w:tblPr>
        <w:tblStyle w:val="14"/>
        <w:tblW w:w="503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15"/>
        <w:gridCol w:w="1132"/>
        <w:gridCol w:w="986"/>
        <w:gridCol w:w="149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3617" w:type="dxa"/>
            <w:gridSpan w:val="3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固件CRC16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41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0x11</w:t>
            </w:r>
          </w:p>
        </w:tc>
        <w:tc>
          <w:tcPr>
            <w:tcW w:w="1132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99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/>
    <w:p>
      <w:r>
        <w:rPr>
          <w:rFonts w:hint="eastAsia"/>
        </w:rPr>
        <w:t>作用：</w:t>
      </w:r>
    </w:p>
    <w:p>
      <w:pPr>
        <w:widowControl/>
        <w:ind w:firstLine="420"/>
        <w:jc w:val="left"/>
      </w:pPr>
      <w:r>
        <w:rPr>
          <w:rFonts w:hint="eastAsia"/>
        </w:rPr>
        <w:t>固件升级消息确认及应答 错误应答详见错误应答帧</w:t>
      </w:r>
    </w:p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23" w:name="_Toc18516125"/>
      <w:r>
        <w:rPr>
          <w:rStyle w:val="30"/>
        </w:rPr>
        <w:t>5.</w:t>
      </w:r>
      <w:r>
        <w:rPr>
          <w:rStyle w:val="30"/>
          <w:rFonts w:hint="eastAsia"/>
        </w:rPr>
        <w:t>2</w:t>
      </w:r>
      <w:r>
        <w:rPr>
          <w:rStyle w:val="30"/>
        </w:rPr>
        <w:t>.</w:t>
      </w:r>
      <w:r>
        <w:rPr>
          <w:rStyle w:val="30"/>
          <w:rFonts w:hint="eastAsia"/>
        </w:rPr>
        <w:t>3、固件数据帧</w:t>
      </w:r>
      <w:bookmarkEnd w:id="23"/>
      <w:r>
        <w:rPr>
          <w:rStyle w:val="30"/>
          <w:rFonts w:hint="eastAsi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（服务器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基站）</w:t>
      </w:r>
    </w:p>
    <w:tbl>
      <w:tblPr>
        <w:tblStyle w:val="14"/>
        <w:tblW w:w="81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074"/>
        <w:gridCol w:w="750"/>
        <w:gridCol w:w="807"/>
        <w:gridCol w:w="716"/>
        <w:gridCol w:w="830"/>
        <w:gridCol w:w="1120"/>
        <w:gridCol w:w="11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6418" w:type="dxa"/>
            <w:gridSpan w:val="7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总包数</w:t>
            </w:r>
          </w:p>
        </w:tc>
        <w:tc>
          <w:tcPr>
            <w:tcW w:w="71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当前包数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数据长度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数据域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CRC校验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2Byte</w:t>
            </w:r>
          </w:p>
        </w:tc>
        <w:tc>
          <w:tcPr>
            <w:tcW w:w="71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2Byte</w:t>
            </w: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2Byte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512Byte</w:t>
            </w: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0x12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07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1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83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1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/>
    <w:p>
      <w:r>
        <w:rPr>
          <w:rFonts w:hint="eastAsia"/>
        </w:rPr>
        <w:t>CRC校验：数据域CRC校验</w:t>
      </w:r>
    </w:p>
    <w:p>
      <w:r>
        <w:rPr>
          <w:rFonts w:hint="eastAsia"/>
        </w:rPr>
        <w:t>数据长度：数据域数据长度（除最后一包数据，应当都为512）</w:t>
      </w:r>
    </w:p>
    <w:p>
      <w:r>
        <w:rPr>
          <w:rFonts w:hint="eastAsia"/>
        </w:rPr>
        <w:t>作用：下发固件</w:t>
      </w:r>
    </w:p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24" w:name="_Toc18516126"/>
      <w:r>
        <w:rPr>
          <w:rStyle w:val="30"/>
        </w:rPr>
        <w:t>5.</w:t>
      </w:r>
      <w:r>
        <w:rPr>
          <w:rStyle w:val="30"/>
          <w:rFonts w:hint="eastAsia"/>
        </w:rPr>
        <w:t>2</w:t>
      </w:r>
      <w:r>
        <w:rPr>
          <w:rStyle w:val="30"/>
        </w:rPr>
        <w:t>.</w:t>
      </w:r>
      <w:r>
        <w:rPr>
          <w:rStyle w:val="30"/>
          <w:rFonts w:hint="eastAsia"/>
        </w:rPr>
        <w:t>4、固件应答帧</w:t>
      </w:r>
      <w:bookmarkEnd w:id="24"/>
      <w:r>
        <w:rPr>
          <w:rStyle w:val="30"/>
          <w:rFonts w:hint="eastAsi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（基站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服务器）</w:t>
      </w:r>
    </w:p>
    <w:tbl>
      <w:tblPr>
        <w:tblStyle w:val="14"/>
        <w:tblW w:w="46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074"/>
        <w:gridCol w:w="750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2947" w:type="dxa"/>
            <w:gridSpan w:val="3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当前下载包数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0x13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/>
    <w:p>
      <w:r>
        <w:rPr>
          <w:rFonts w:hint="eastAsia"/>
        </w:rPr>
        <w:t>当前下载包数：服务器需下发的下一包固件</w:t>
      </w:r>
    </w:p>
    <w:p>
      <w:r>
        <w:rPr>
          <w:rFonts w:hint="eastAsia"/>
        </w:rPr>
        <w:t>作用：上一包固件接收完成并写入成功，请求服务器下发下一包固件</w:t>
      </w:r>
    </w:p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25" w:name="_Toc18516127"/>
      <w:r>
        <w:rPr>
          <w:rStyle w:val="30"/>
        </w:rPr>
        <w:t>5.</w:t>
      </w:r>
      <w:r>
        <w:rPr>
          <w:rStyle w:val="30"/>
          <w:rFonts w:hint="eastAsia"/>
        </w:rPr>
        <w:t>2</w:t>
      </w:r>
      <w:r>
        <w:rPr>
          <w:rStyle w:val="30"/>
        </w:rPr>
        <w:t>.</w:t>
      </w:r>
      <w:r>
        <w:rPr>
          <w:rStyle w:val="30"/>
          <w:rFonts w:hint="eastAsia"/>
        </w:rPr>
        <w:t>5、基站固件降级帧</w:t>
      </w:r>
      <w:bookmarkEnd w:id="25"/>
      <w:r>
        <w:rPr>
          <w:rStyle w:val="30"/>
          <w:rFonts w:hint="eastAsi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（服务器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基站）</w:t>
      </w:r>
    </w:p>
    <w:tbl>
      <w:tblPr>
        <w:tblStyle w:val="14"/>
        <w:tblW w:w="57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074"/>
        <w:gridCol w:w="750"/>
        <w:gridCol w:w="1123"/>
        <w:gridCol w:w="1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4067" w:type="dxa"/>
            <w:gridSpan w:val="4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固件版本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固件CRC16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4Byte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0x14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Style w:val="30"/>
        </w:rPr>
      </w:pPr>
      <w:r>
        <w:rPr>
          <w:rFonts w:hint="eastAsia"/>
        </w:rPr>
        <w:t>作用：确认固件降级</w:t>
      </w:r>
    </w:p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26" w:name="_Toc18516128"/>
      <w:r>
        <w:rPr>
          <w:rStyle w:val="30"/>
        </w:rPr>
        <w:t>5.</w:t>
      </w:r>
      <w:r>
        <w:rPr>
          <w:rStyle w:val="30"/>
          <w:rFonts w:hint="eastAsia"/>
        </w:rPr>
        <w:t>2</w:t>
      </w:r>
      <w:r>
        <w:rPr>
          <w:rStyle w:val="30"/>
        </w:rPr>
        <w:t>.</w:t>
      </w:r>
      <w:r>
        <w:rPr>
          <w:rStyle w:val="30"/>
          <w:rFonts w:hint="eastAsia"/>
        </w:rPr>
        <w:t>6、BOOT心跳帧</w:t>
      </w:r>
      <w:bookmarkEnd w:id="26"/>
      <w:r>
        <w:rPr>
          <w:rStyle w:val="30"/>
          <w:rFonts w:hint="eastAsi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（基站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服务器）</w:t>
      </w:r>
    </w:p>
    <w:tbl>
      <w:tblPr>
        <w:tblStyle w:val="14"/>
        <w:tblW w:w="576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074"/>
        <w:gridCol w:w="750"/>
        <w:gridCol w:w="1123"/>
        <w:gridCol w:w="11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4067" w:type="dxa"/>
            <w:gridSpan w:val="4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Boot固件版本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Boot状态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4Byte</w:t>
            </w: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0x15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12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r>
        <w:rPr>
          <w:rFonts w:hint="eastAsia"/>
          <w:b/>
          <w:bCs/>
          <w:szCs w:val="22"/>
        </w:rPr>
        <w:t>Boot状态：</w:t>
      </w:r>
      <w:r>
        <w:rPr>
          <w:rFonts w:hint="eastAsia"/>
        </w:rPr>
        <w:t>AA10:正在升级固件 AA11：固件数据接收成功 AA12：移动固件至APP区  AA13: APP区固件验证成功  AA14:APP区与固件存储区固件损坏</w:t>
      </w:r>
    </w:p>
    <w:p>
      <w:r>
        <w:rPr>
          <w:rFonts w:hint="eastAsia"/>
          <w:b/>
          <w:bCs/>
        </w:rPr>
        <w:t>作用：</w:t>
      </w:r>
      <w:r>
        <w:rPr>
          <w:rFonts w:hint="eastAsia"/>
        </w:rPr>
        <w:t>上报基站boot状态及版本</w:t>
      </w:r>
    </w:p>
    <w:p/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27" w:name="_Toc18516129"/>
      <w:r>
        <w:rPr>
          <w:rStyle w:val="30"/>
        </w:rPr>
        <w:t>5.</w:t>
      </w:r>
      <w:r>
        <w:rPr>
          <w:rStyle w:val="30"/>
          <w:rFonts w:hint="eastAsia"/>
        </w:rPr>
        <w:t>2</w:t>
      </w:r>
      <w:r>
        <w:rPr>
          <w:rStyle w:val="30"/>
        </w:rPr>
        <w:t>.</w:t>
      </w:r>
      <w:r>
        <w:rPr>
          <w:rStyle w:val="30"/>
          <w:rFonts w:hint="eastAsia"/>
        </w:rPr>
        <w:t>7、BOOT心跳帧回复</w:t>
      </w:r>
      <w:bookmarkEnd w:id="27"/>
      <w:r>
        <w:rPr>
          <w:rStyle w:val="30"/>
          <w:rFonts w:hint="eastAsi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（服务器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基站）</w:t>
      </w:r>
    </w:p>
    <w:tbl>
      <w:tblPr>
        <w:tblStyle w:val="14"/>
        <w:tblW w:w="70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074"/>
        <w:gridCol w:w="750"/>
        <w:gridCol w:w="1123"/>
        <w:gridCol w:w="1231"/>
        <w:gridCol w:w="122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5398" w:type="dxa"/>
            <w:gridSpan w:val="5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APP固件版本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固件CRC16</w:t>
            </w: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固件大小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4Byte</w:t>
            </w: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2Byte</w:t>
            </w: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4Byte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0x16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23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22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/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28" w:name="_Toc18516130"/>
      <w:r>
        <w:rPr>
          <w:rStyle w:val="30"/>
        </w:rPr>
        <w:t>5.</w:t>
      </w:r>
      <w:r>
        <w:rPr>
          <w:rStyle w:val="30"/>
          <w:rFonts w:hint="eastAsia"/>
        </w:rPr>
        <w:t>2</w:t>
      </w:r>
      <w:r>
        <w:rPr>
          <w:rStyle w:val="30"/>
        </w:rPr>
        <w:t>.</w:t>
      </w:r>
      <w:r>
        <w:rPr>
          <w:rStyle w:val="30"/>
          <w:rFonts w:hint="eastAsia"/>
        </w:rPr>
        <w:t>8、升级成功帧</w:t>
      </w:r>
      <w:bookmarkEnd w:id="28"/>
      <w:r>
        <w:rPr>
          <w:rStyle w:val="30"/>
          <w:rFonts w:hint="eastAsi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（基站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服务器）</w:t>
      </w:r>
    </w:p>
    <w:tbl>
      <w:tblPr>
        <w:tblStyle w:val="14"/>
        <w:tblW w:w="3522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074"/>
        <w:gridCol w:w="7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1824" w:type="dxa"/>
            <w:gridSpan w:val="2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0x17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Style w:val="30"/>
        </w:rPr>
      </w:pPr>
      <w:r>
        <w:rPr>
          <w:rFonts w:hint="eastAsia"/>
        </w:rPr>
        <w:t>作用：上报基站boot状态及版本</w:t>
      </w:r>
    </w:p>
    <w:p/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29" w:name="_Toc18516131"/>
      <w:r>
        <w:rPr>
          <w:rStyle w:val="30"/>
        </w:rPr>
        <w:t>5.</w:t>
      </w:r>
      <w:r>
        <w:rPr>
          <w:rStyle w:val="30"/>
          <w:rFonts w:hint="eastAsia"/>
        </w:rPr>
        <w:t>2</w:t>
      </w:r>
      <w:r>
        <w:rPr>
          <w:rStyle w:val="30"/>
        </w:rPr>
        <w:t>.</w:t>
      </w:r>
      <w:r>
        <w:rPr>
          <w:rStyle w:val="30"/>
          <w:rFonts w:hint="eastAsia"/>
        </w:rPr>
        <w:t>9、基站更新错误应答帧</w:t>
      </w:r>
      <w:bookmarkEnd w:id="29"/>
      <w:r>
        <w:rPr>
          <w:rStyle w:val="30"/>
          <w:rFonts w:hint="eastAsi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（基站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服务器）</w:t>
      </w:r>
    </w:p>
    <w:tbl>
      <w:tblPr>
        <w:tblStyle w:val="14"/>
        <w:tblW w:w="4645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8"/>
        <w:gridCol w:w="1074"/>
        <w:gridCol w:w="750"/>
        <w:gridCol w:w="112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2947" w:type="dxa"/>
            <w:gridSpan w:val="3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2" w:hRule="atLeast"/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错误类型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8" w:hRule="atLeast"/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0x1F</w:t>
            </w:r>
          </w:p>
        </w:tc>
        <w:tc>
          <w:tcPr>
            <w:tcW w:w="107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750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12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/>
    <w:p>
      <w:r>
        <w:rPr>
          <w:rFonts w:hint="eastAsia"/>
        </w:rPr>
        <w:t>错误类型：01 基站类型错误  02 基站ID错误  03 版本过低错误  04 密码错误 05 固件过大</w:t>
      </w:r>
    </w:p>
    <w:p>
      <w:r>
        <w:rPr>
          <w:rFonts w:hint="eastAsia"/>
        </w:rPr>
        <w:t>作用：提交固件升级过程中产生的错误</w:t>
      </w:r>
    </w:p>
    <w:p/>
    <w:p/>
    <w:p/>
    <w:p>
      <w:pPr>
        <w:widowControl/>
        <w:ind w:firstLine="420"/>
        <w:jc w:val="left"/>
      </w:pPr>
      <w:r>
        <w:br w:type="page"/>
      </w:r>
    </w:p>
    <w:p>
      <w:pPr>
        <w:pStyle w:val="25"/>
      </w:pPr>
      <w:bookmarkStart w:id="30" w:name="_Toc18516132"/>
      <w:r>
        <w:t xml:space="preserve">5.3 </w:t>
      </w:r>
      <w:r>
        <w:rPr>
          <w:rFonts w:hint="eastAsia"/>
        </w:rPr>
        <w:t>帧类型0x</w:t>
      </w:r>
      <w:r>
        <w:t>80—0</w:t>
      </w:r>
      <w:r>
        <w:rPr>
          <w:rFonts w:hint="eastAsia"/>
        </w:rPr>
        <w:t>x</w:t>
      </w:r>
      <w:r>
        <w:t>8</w:t>
      </w:r>
      <w:r>
        <w:rPr>
          <w:rFonts w:hint="eastAsia"/>
        </w:rPr>
        <w:t>F</w:t>
      </w:r>
      <w:bookmarkEnd w:id="30"/>
    </w:p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31" w:name="_Toc18516133"/>
      <w:r>
        <w:rPr>
          <w:rStyle w:val="30"/>
        </w:rPr>
        <w:t>5.3.</w:t>
      </w:r>
      <w:r>
        <w:rPr>
          <w:rStyle w:val="30"/>
          <w:rFonts w:hint="eastAsia"/>
        </w:rPr>
        <w:t>1、标签设备上报帧</w:t>
      </w:r>
      <w:bookmarkEnd w:id="31"/>
      <w:r>
        <w:rPr>
          <w:rStyle w:val="30"/>
          <w:rFonts w:hint="eastAsi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（标签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基站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服务器）</w:t>
      </w:r>
    </w:p>
    <w:tbl>
      <w:tblPr>
        <w:tblStyle w:val="14"/>
        <w:tblW w:w="82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134"/>
        <w:gridCol w:w="991"/>
        <w:gridCol w:w="993"/>
        <w:gridCol w:w="991"/>
        <w:gridCol w:w="782"/>
        <w:gridCol w:w="2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7312" w:type="dxa"/>
            <w:gridSpan w:val="6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标签类型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标签ID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80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Tag.</w:t>
            </w:r>
            <w:r>
              <w:rPr>
                <w:rFonts w:ascii="微软雅黑" w:hAnsi="微软雅黑" w:eastAsia="微软雅黑"/>
                <w:sz w:val="18"/>
              </w:rPr>
              <w:t>Type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</w:t>
            </w:r>
            <w:r>
              <w:rPr>
                <w:rFonts w:hint="eastAsia" w:ascii="微软雅黑" w:hAnsi="微软雅黑" w:eastAsia="微软雅黑"/>
                <w:sz w:val="18"/>
              </w:rPr>
              <w:t>nt++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1348740</wp:posOffset>
                </wp:positionH>
                <wp:positionV relativeFrom="paragraph">
                  <wp:posOffset>6350</wp:posOffset>
                </wp:positionV>
                <wp:extent cx="2385060" cy="350520"/>
                <wp:effectExtent l="0" t="0" r="15240" b="3048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8506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6.2pt;margin-top:0.5pt;height:27.6pt;width:187.8pt;z-index:251666432;mso-width-relative:page;mso-height-relative:page;" filled="f" stroked="t" coordsize="21600,21600" o:gfxdata="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uzPndNUAAAAIAQAADwAAAAAAAAABACAAAAAiAAAAZHJzL2Rvd25yZXYueG1sUEsBAhQA&#10;FAAAAAgAh07iQKouP4j1AQAAwAMAAA4AAAAAAAAAAQAgAAAAJAEAAGRycy9lMm9Eb2MueG1sUEsF&#10;BgAAAAAGAAYAWQEAAIs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5250180</wp:posOffset>
                </wp:positionH>
                <wp:positionV relativeFrom="paragraph">
                  <wp:posOffset>6350</wp:posOffset>
                </wp:positionV>
                <wp:extent cx="289560" cy="342900"/>
                <wp:effectExtent l="0" t="0" r="34290" b="1905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956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413.4pt;margin-top:0.5pt;height:27pt;width:22.8pt;mso-position-horizontal-relative:margin;z-index:251667456;mso-width-relative:page;mso-height-relative:page;" filled="f" stroked="t" coordsize="21600,21600" o:gfxdata="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HZ4ua9cAAAAIAQAADwAAAAAAAAABACAAAAAiAAAAZHJzL2Rvd25yZXYueG1sUEsBAhQAFAAAAAgA&#10;h07iQL75LmXtAQAAtQMAAA4AAAAAAAAAAQAgAAAAJgEAAGRycy9lMm9Eb2MueG1sUEsFBgAAAAAG&#10;AAYAWQEAAIU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hint="eastAsia" w:ascii="微软雅黑" w:hAnsi="微软雅黑" w:eastAsia="微软雅黑"/>
          <w:sz w:val="18"/>
        </w:rPr>
        <w:t xml:space="preserve"> </w:t>
      </w:r>
      <w:r>
        <w:rPr>
          <w:rFonts w:ascii="微软雅黑" w:hAnsi="微软雅黑" w:eastAsia="微软雅黑"/>
          <w:sz w:val="18"/>
        </w:rPr>
        <w:t xml:space="preserve">      </w:t>
      </w:r>
    </w:p>
    <w:tbl>
      <w:tblPr>
        <w:tblStyle w:val="14"/>
        <w:tblpPr w:leftFromText="180" w:rightFromText="180" w:vertAnchor="text" w:horzAnchor="page" w:tblpX="3934" w:tblpY="268"/>
        <w:tblW w:w="66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41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消息长度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消息类型</w:t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消息内容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4140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NByte</w:t>
            </w:r>
          </w:p>
        </w:tc>
      </w:tr>
    </w:tbl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/>
    <w:p>
      <w:r>
        <w:rPr>
          <w:rFonts w:hint="eastAsia"/>
        </w:rPr>
        <w:t>说明：允许不同标签类型下相同的消息类型有不同的解析方式及长度。</w:t>
      </w:r>
    </w:p>
    <w:p>
      <w:pPr>
        <w:ind w:firstLine="720" w:firstLineChars="300"/>
      </w:pPr>
      <w:r>
        <w:rPr>
          <w:rFonts w:hint="eastAsia"/>
        </w:rPr>
        <w:t>具体消息内容定义见标签消息定义。</w:t>
      </w:r>
    </w:p>
    <w:p>
      <w:pPr>
        <w:rPr>
          <w:rFonts w:hint="eastAsia"/>
        </w:rPr>
      </w:pPr>
      <w:r>
        <w:rPr>
          <w:rFonts w:hint="eastAsia"/>
        </w:rPr>
        <w:t>作用：转发标签消息上报数据。</w:t>
      </w:r>
    </w:p>
    <w:p>
      <w:pPr>
        <w:widowControl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0015cc80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18"/>
        </w:rPr>
        <w:t>11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18"/>
        </w:rPr>
        <w:t>00000034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18"/>
        </w:rPr>
        <w:t>01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18"/>
        </w:rPr>
        <w:t>00000c7b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18"/>
        </w:rPr>
        <w:t>53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07a0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18"/>
        </w:rPr>
        <w:t>0289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</w:rPr>
        <w:t>9</w:t>
      </w:r>
      <w:bookmarkStart w:id="52" w:name="_GoBack"/>
      <w:bookmarkEnd w:id="52"/>
      <w:r>
        <w:rPr>
          <w:rFonts w:hint="eastAsia" w:ascii="微软雅黑" w:hAnsi="微软雅黑" w:eastAsia="微软雅黑"/>
          <w:sz w:val="18"/>
        </w:rPr>
        <w:t>20103164d1d</w:t>
      </w:r>
    </w:p>
    <w:p>
      <w:pPr>
        <w:rPr>
          <w:rFonts w:hint="eastAsia"/>
        </w:rPr>
      </w:pPr>
      <w:r>
        <w:rPr>
          <w:rFonts w:hint="eastAsia"/>
        </w:rPr>
        <w:t>0015cc80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11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00000015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00000d14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71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07a0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0058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94010316ebeb</w:t>
      </w:r>
    </w:p>
    <w:p>
      <w:pPr>
        <w:rPr>
          <w:rFonts w:hint="eastAsia"/>
        </w:rPr>
      </w:pPr>
      <w:r>
        <w:rPr>
          <w:rFonts w:hint="eastAsia"/>
        </w:rPr>
        <w:t>0010cc01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00000045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16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01000300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000000006de1</w:t>
      </w:r>
    </w:p>
    <w:p>
      <w:pPr>
        <w:rPr>
          <w:rFonts w:hint="eastAsia"/>
        </w:rPr>
      </w:pPr>
      <w:r>
        <w:rPr>
          <w:rFonts w:hint="eastAsia"/>
        </w:rPr>
        <w:t>0015cc80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11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00000045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01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</w:rPr>
        <w:t>00000000</w:t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</w:rPr>
        <w:t>ba07a0005d930103160be1</w:t>
      </w:r>
    </w:p>
    <w:p>
      <w:pPr>
        <w:rPr>
          <w:rFonts w:hint="eastAsia"/>
        </w:rPr>
      </w:pPr>
      <w:r>
        <w:drawing>
          <wp:inline distT="0" distB="0" distL="114300" distR="114300">
            <wp:extent cx="5276850" cy="1143000"/>
            <wp:effectExtent l="0" t="0" r="0" b="0"/>
            <wp:docPr id="1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32" w:name="_Toc18516134"/>
      <w:r>
        <w:rPr>
          <w:rStyle w:val="30"/>
        </w:rPr>
        <w:t>5.3.</w:t>
      </w:r>
      <w:r>
        <w:rPr>
          <w:rStyle w:val="30"/>
          <w:rFonts w:hint="eastAsia"/>
        </w:rPr>
        <w:t>2</w:t>
      </w:r>
      <w:r>
        <w:rPr>
          <w:rStyle w:val="30"/>
        </w:rPr>
        <w:t xml:space="preserve"> </w:t>
      </w:r>
      <w:r>
        <w:rPr>
          <w:rStyle w:val="30"/>
          <w:rFonts w:hint="eastAsia"/>
        </w:rPr>
        <w:t>标签设置帧</w:t>
      </w:r>
      <w:bookmarkEnd w:id="32"/>
      <w:r>
        <w:rPr>
          <w:rStyle w:val="30"/>
          <w:rFonts w:hint="eastAsi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（服务器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基站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标签）</w:t>
      </w:r>
    </w:p>
    <w:tbl>
      <w:tblPr>
        <w:tblStyle w:val="14"/>
        <w:tblW w:w="82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134"/>
        <w:gridCol w:w="991"/>
        <w:gridCol w:w="993"/>
        <w:gridCol w:w="991"/>
        <w:gridCol w:w="782"/>
        <w:gridCol w:w="2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7312" w:type="dxa"/>
            <w:gridSpan w:val="6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标签类型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标签ID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81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Tag.</w:t>
            </w:r>
            <w:r>
              <w:rPr>
                <w:rFonts w:ascii="微软雅黑" w:hAnsi="微软雅黑" w:eastAsia="微软雅黑"/>
                <w:sz w:val="18"/>
              </w:rPr>
              <w:t>Type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</w:t>
            </w:r>
            <w:r>
              <w:rPr>
                <w:rFonts w:hint="eastAsia" w:ascii="微软雅黑" w:hAnsi="微软雅黑" w:eastAsia="微软雅黑"/>
                <w:sz w:val="18"/>
              </w:rPr>
              <w:t>nt++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15240</wp:posOffset>
                </wp:positionV>
                <wp:extent cx="396240" cy="327660"/>
                <wp:effectExtent l="0" t="0" r="22860" b="3429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6240" cy="327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1pt;margin-top:1.2pt;height:25.8pt;width:31.2pt;z-index:251670528;mso-width-relative:page;mso-height-relative:page;" filled="f" stroked="t" coordsize="21600,21600" o:gfxdata="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fq5zH9cAAAAIAQAADwAAAAAAAAABACAAAAAiAAAAZHJzL2Rvd25yZXYueG1sUEsB&#10;AhQAFAAAAAgAh07iQHtZgNH2AQAAvwMAAA4AAAAAAAAAAQAgAAAAJg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微软雅黑" w:hAnsi="微软雅黑" w:eastAsia="微软雅黑"/>
          <w:sz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7620</wp:posOffset>
                </wp:positionV>
                <wp:extent cx="2346960" cy="381000"/>
                <wp:effectExtent l="0" t="0" r="1524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696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5.6pt;margin-top:0.6pt;height:30pt;width:184.8pt;z-index:251669504;mso-width-relative:page;mso-height-relative:page;" filled="f" stroked="t" coordsize="21600,21600" o:gfxdata="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P/5h59UAAAAIAQAADwAAAAAAAAABACAAAAAiAAAAZHJzL2Rvd25yZXYueG1sUEsBAhQA&#10;FAAAAAgAh07iQAJCI4z1AQAAwgMAAA4AAAAAAAAAAQAgAAAAJAEAAGRycy9lMm9Eb2MueG1sUEsF&#10;BgAAAAAGAAYAWQEAAIs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4"/>
        <w:tblpPr w:leftFromText="180" w:rightFromText="180" w:vertAnchor="text" w:horzAnchor="page" w:tblpX="3934" w:tblpY="268"/>
        <w:tblW w:w="54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2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参数地址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参数长度</w:t>
            </w:r>
          </w:p>
        </w:tc>
        <w:tc>
          <w:tcPr>
            <w:tcW w:w="29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29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NByte</w:t>
            </w:r>
          </w:p>
        </w:tc>
      </w:tr>
    </w:tbl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r>
        <w:rPr>
          <w:rFonts w:hint="eastAsia"/>
        </w:rPr>
        <w:t>序号：设备应答时会保持序号不变。</w:t>
      </w:r>
    </w:p>
    <w:p>
      <w:r>
        <w:rPr>
          <w:rFonts w:hint="eastAsia"/>
        </w:rPr>
        <w:t>作用：设置标签参数，正确返回设置应答帧，错误返回错误应答帧。</w:t>
      </w:r>
    </w:p>
    <w:p>
      <w:pPr>
        <w:ind w:left="720" w:hanging="720" w:hangingChars="300"/>
      </w:pPr>
      <w:r>
        <w:rPr>
          <w:rFonts w:hint="eastAsia"/>
        </w:rPr>
        <w:t>参数：具体参数地址，长度，参数数据见标签参数定义表。根据标签类型不同，参数列表会不同。</w:t>
      </w: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21"/>
          <w:szCs w:val="21"/>
        </w:rPr>
      </w:pPr>
      <w:bookmarkStart w:id="33" w:name="_Toc18516135"/>
      <w:r>
        <w:rPr>
          <w:rStyle w:val="30"/>
        </w:rPr>
        <w:t>5.3.</w:t>
      </w:r>
      <w:r>
        <w:rPr>
          <w:rStyle w:val="30"/>
          <w:rFonts w:hint="eastAsia"/>
        </w:rPr>
        <w:t>3、标签设置应答帧</w:t>
      </w:r>
      <w:bookmarkEnd w:id="33"/>
      <w:r>
        <w:rPr>
          <w:rStyle w:val="30"/>
          <w:rFonts w:hint="eastAsia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（标签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基站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服务器）</w:t>
      </w:r>
    </w:p>
    <w:tbl>
      <w:tblPr>
        <w:tblStyle w:val="14"/>
        <w:tblW w:w="82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134"/>
        <w:gridCol w:w="991"/>
        <w:gridCol w:w="993"/>
        <w:gridCol w:w="991"/>
        <w:gridCol w:w="782"/>
        <w:gridCol w:w="2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7312" w:type="dxa"/>
            <w:gridSpan w:val="6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标签类型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标签ID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标签参数地址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82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Tag.</w:t>
            </w:r>
            <w:r>
              <w:rPr>
                <w:rFonts w:ascii="微软雅黑" w:hAnsi="微软雅黑" w:eastAsia="微软雅黑"/>
                <w:sz w:val="18"/>
              </w:rPr>
              <w:t>Type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</w:t>
            </w:r>
            <w:r>
              <w:rPr>
                <w:rFonts w:hint="eastAsia" w:ascii="微软雅黑" w:hAnsi="微软雅黑" w:eastAsia="微软雅黑"/>
                <w:sz w:val="18"/>
              </w:rPr>
              <w:t>nt++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r>
        <w:rPr>
          <w:rFonts w:hint="eastAsia"/>
        </w:rPr>
        <w:t>序号：与设置序号保持一致。</w:t>
      </w:r>
    </w:p>
    <w:p>
      <w:r>
        <w:rPr>
          <w:rFonts w:hint="eastAsia"/>
        </w:rPr>
        <w:t>作用：应答设置成功。</w:t>
      </w:r>
    </w:p>
    <w:p/>
    <w:p>
      <w:pPr>
        <w:widowControl/>
        <w:jc w:val="left"/>
        <w:rPr>
          <w:rFonts w:ascii="微软雅黑" w:hAnsi="微软雅黑" w:eastAsia="微软雅黑"/>
          <w:b/>
          <w:color w:val="FF0000"/>
          <w:szCs w:val="21"/>
        </w:rPr>
      </w:pPr>
      <w:bookmarkStart w:id="34" w:name="_Toc18516136"/>
      <w:r>
        <w:rPr>
          <w:rStyle w:val="30"/>
        </w:rPr>
        <w:t>5.3.4</w:t>
      </w:r>
      <w:r>
        <w:rPr>
          <w:rStyle w:val="30"/>
          <w:rFonts w:hint="eastAsia"/>
        </w:rPr>
        <w:t>、标签设置错误应答帧</w:t>
      </w:r>
      <w:bookmarkEnd w:id="34"/>
      <w:r>
        <w:rPr>
          <w:rStyle w:val="30"/>
          <w:rFonts w:hint="eastAsia"/>
        </w:rPr>
        <w:t xml:space="preserve"> </w:t>
      </w:r>
      <w:r>
        <w:rPr>
          <w:rFonts w:hint="eastAsia" w:ascii="微软雅黑" w:hAnsi="微软雅黑" w:eastAsia="微软雅黑"/>
          <w:kern w:val="0"/>
          <w:sz w:val="21"/>
          <w:szCs w:val="21"/>
        </w:rPr>
        <w:t>（标签</w:t>
      </w:r>
      <w:r>
        <w:rPr>
          <w:rFonts w:ascii="微软雅黑" w:hAnsi="微软雅黑" w:eastAsia="微软雅黑"/>
          <w:kern w:val="0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kern w:val="0"/>
          <w:sz w:val="21"/>
          <w:szCs w:val="21"/>
        </w:rPr>
        <w:t>基站</w:t>
      </w:r>
      <w:r>
        <w:rPr>
          <w:rFonts w:ascii="微软雅黑" w:hAnsi="微软雅黑" w:eastAsia="微软雅黑"/>
          <w:kern w:val="0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kern w:val="0"/>
          <w:sz w:val="21"/>
          <w:szCs w:val="21"/>
        </w:rPr>
        <w:t>服务器）</w:t>
      </w:r>
    </w:p>
    <w:tbl>
      <w:tblPr>
        <w:tblStyle w:val="14"/>
        <w:tblW w:w="82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134"/>
        <w:gridCol w:w="991"/>
        <w:gridCol w:w="993"/>
        <w:gridCol w:w="991"/>
        <w:gridCol w:w="782"/>
        <w:gridCol w:w="2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7312" w:type="dxa"/>
            <w:gridSpan w:val="6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标签类型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标签ID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83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Tag.</w:t>
            </w:r>
            <w:r>
              <w:rPr>
                <w:rFonts w:ascii="微软雅黑" w:hAnsi="微软雅黑" w:eastAsia="微软雅黑"/>
                <w:sz w:val="18"/>
              </w:rPr>
              <w:t>Type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</w:t>
            </w:r>
            <w:r>
              <w:rPr>
                <w:rFonts w:hint="eastAsia" w:ascii="微软雅黑" w:hAnsi="微软雅黑" w:eastAsia="微软雅黑"/>
                <w:sz w:val="18"/>
              </w:rPr>
              <w:t>nt++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r>
        <w:rPr>
          <w:rFonts w:hint="eastAsia"/>
        </w:rPr>
        <w:t>序号：与设置序号保持一致。</w:t>
      </w:r>
    </w:p>
    <w:p>
      <w:r>
        <w:rPr>
          <w:rFonts w:hint="eastAsia"/>
        </w:rPr>
        <w:t>作用：设置错误应答。</w:t>
      </w: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widowControl/>
        <w:jc w:val="left"/>
        <w:rPr>
          <w:rFonts w:ascii="微软雅黑" w:hAnsi="微软雅黑" w:eastAsia="微软雅黑"/>
          <w:b/>
          <w:color w:val="FF0000"/>
          <w:szCs w:val="21"/>
        </w:rPr>
      </w:pPr>
      <w:bookmarkStart w:id="35" w:name="_Toc18516137"/>
      <w:r>
        <w:rPr>
          <w:rStyle w:val="30"/>
        </w:rPr>
        <w:t>5.3.5</w:t>
      </w:r>
      <w:r>
        <w:rPr>
          <w:rStyle w:val="30"/>
          <w:rFonts w:hint="eastAsia"/>
        </w:rPr>
        <w:t>、标签读取帧</w:t>
      </w:r>
      <w:bookmarkEnd w:id="35"/>
      <w:r>
        <w:rPr>
          <w:rFonts w:hint="eastAsia" w:ascii="微软雅黑" w:hAnsi="微软雅黑" w:eastAsia="微软雅黑"/>
          <w:b/>
          <w:color w:val="FF0000"/>
          <w:szCs w:val="21"/>
        </w:rPr>
        <w:t xml:space="preserve"> </w:t>
      </w:r>
      <w:r>
        <w:rPr>
          <w:rFonts w:hint="eastAsia" w:ascii="微软雅黑" w:hAnsi="微软雅黑" w:eastAsia="微软雅黑"/>
          <w:kern w:val="0"/>
          <w:sz w:val="21"/>
          <w:szCs w:val="21"/>
        </w:rPr>
        <w:t>（服务器</w:t>
      </w:r>
      <w:r>
        <w:rPr>
          <w:rFonts w:ascii="微软雅黑" w:hAnsi="微软雅黑" w:eastAsia="微软雅黑"/>
          <w:kern w:val="0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kern w:val="0"/>
          <w:sz w:val="21"/>
          <w:szCs w:val="21"/>
        </w:rPr>
        <w:t>基站</w:t>
      </w:r>
      <w:r>
        <w:rPr>
          <w:rFonts w:ascii="微软雅黑" w:hAnsi="微软雅黑" w:eastAsia="微软雅黑"/>
          <w:kern w:val="0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kern w:val="0"/>
          <w:sz w:val="21"/>
          <w:szCs w:val="21"/>
        </w:rPr>
        <w:t>标签）</w:t>
      </w:r>
    </w:p>
    <w:tbl>
      <w:tblPr>
        <w:tblStyle w:val="14"/>
        <w:tblW w:w="8500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5"/>
        <w:gridCol w:w="1134"/>
        <w:gridCol w:w="991"/>
        <w:gridCol w:w="993"/>
        <w:gridCol w:w="991"/>
        <w:gridCol w:w="782"/>
        <w:gridCol w:w="262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5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7515" w:type="dxa"/>
            <w:gridSpan w:val="6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标签类型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标签ID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262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标签参数地址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262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84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Tag.</w:t>
            </w:r>
            <w:r>
              <w:rPr>
                <w:rFonts w:ascii="微软雅黑" w:hAnsi="微软雅黑" w:eastAsia="微软雅黑"/>
                <w:sz w:val="18"/>
              </w:rPr>
              <w:t>Type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</w:t>
            </w:r>
            <w:r>
              <w:rPr>
                <w:rFonts w:hint="eastAsia" w:ascii="微软雅黑" w:hAnsi="微软雅黑" w:eastAsia="微软雅黑"/>
                <w:sz w:val="18"/>
              </w:rPr>
              <w:t>nt++</w:t>
            </w:r>
          </w:p>
        </w:tc>
        <w:tc>
          <w:tcPr>
            <w:tcW w:w="262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r>
        <w:rPr>
          <w:rFonts w:hint="eastAsia"/>
        </w:rPr>
        <w:t>序号：设备应答时会保持序号不变。</w:t>
      </w:r>
    </w:p>
    <w:p>
      <w:r>
        <w:rPr>
          <w:rFonts w:hint="eastAsia"/>
        </w:rPr>
        <w:t>作用：获取标签参数数据，正确返回读取应答帧，错误返回错误应答帧。</w:t>
      </w: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b/>
          <w:color w:val="FF0000"/>
          <w:sz w:val="21"/>
          <w:szCs w:val="21"/>
        </w:rPr>
      </w:pPr>
      <w:r>
        <w:rPr>
          <w:rStyle w:val="3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4838700</wp:posOffset>
                </wp:positionH>
                <wp:positionV relativeFrom="paragraph">
                  <wp:posOffset>1215390</wp:posOffset>
                </wp:positionV>
                <wp:extent cx="411480" cy="350520"/>
                <wp:effectExtent l="0" t="0" r="26670" b="3048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1480" cy="3505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381pt;margin-top:95.7pt;height:27.6pt;width:32.4pt;z-index:251673600;mso-width-relative:page;mso-height-relative:page;" filled="f" stroked="t" coordsize="21600,21600" o:gfxdata="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  <w:bookmarkStart w:id="36" w:name="_Toc18516138"/>
      <w:r>
        <w:rPr>
          <w:rStyle w:val="30"/>
        </w:rPr>
        <w:t>5.3.6</w:t>
      </w:r>
      <w:r>
        <w:rPr>
          <w:rStyle w:val="30"/>
          <w:rFonts w:hint="eastAsia"/>
        </w:rPr>
        <w:t>、标签读取应答帧</w:t>
      </w:r>
      <w:bookmarkEnd w:id="36"/>
      <w:r>
        <w:rPr>
          <w:rFonts w:hint="eastAsia" w:ascii="微软雅黑" w:hAnsi="微软雅黑" w:eastAsia="微软雅黑"/>
          <w:b/>
          <w:color w:val="FF0000"/>
          <w:sz w:val="21"/>
          <w:szCs w:val="21"/>
        </w:rPr>
        <w:t xml:space="preserve"> </w:t>
      </w:r>
      <w:r>
        <w:rPr>
          <w:rFonts w:hint="eastAsia" w:ascii="微软雅黑" w:hAnsi="微软雅黑" w:eastAsia="微软雅黑"/>
          <w:sz w:val="21"/>
          <w:szCs w:val="21"/>
        </w:rPr>
        <w:t>（标签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基站</w:t>
      </w:r>
      <w:r>
        <w:rPr>
          <w:rFonts w:ascii="微软雅黑" w:hAnsi="微软雅黑" w:eastAsia="微软雅黑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sz w:val="21"/>
          <w:szCs w:val="21"/>
        </w:rPr>
        <w:t>服务器）</w:t>
      </w:r>
    </w:p>
    <w:tbl>
      <w:tblPr>
        <w:tblStyle w:val="14"/>
        <w:tblW w:w="82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134"/>
        <w:gridCol w:w="991"/>
        <w:gridCol w:w="993"/>
        <w:gridCol w:w="991"/>
        <w:gridCol w:w="782"/>
        <w:gridCol w:w="2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7312" w:type="dxa"/>
            <w:gridSpan w:val="6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标签类型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标签ID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85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Tag.</w:t>
            </w:r>
            <w:r>
              <w:rPr>
                <w:rFonts w:ascii="微软雅黑" w:hAnsi="微软雅黑" w:eastAsia="微软雅黑"/>
                <w:sz w:val="18"/>
              </w:rPr>
              <w:t>Type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</w:t>
            </w:r>
            <w:r>
              <w:rPr>
                <w:rFonts w:hint="eastAsia" w:ascii="微软雅黑" w:hAnsi="微软雅黑" w:eastAsia="微软雅黑"/>
                <w:sz w:val="18"/>
              </w:rPr>
              <w:t>nt++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sz w:val="18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1341120</wp:posOffset>
                </wp:positionH>
                <wp:positionV relativeFrom="paragraph">
                  <wp:posOffset>10160</wp:posOffset>
                </wp:positionV>
                <wp:extent cx="2369820" cy="381000"/>
                <wp:effectExtent l="0" t="0" r="11430" b="1905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69820" cy="381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05.6pt;margin-top:0.8pt;height:30pt;width:186.6pt;z-index:251672576;mso-width-relative:page;mso-height-relative:page;" filled="f" stroked="t" coordsize="21600,21600" o:gfxdata="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">
                <v:fill on="f" focussize="0,0"/>
                <v:stroke weight="0.5pt" color="#4472C4 [3204]" miterlimit="8" joinstyle="miter"/>
                <v:imagedata o:title=""/>
                <o:lock v:ext="edit" aspectratio="f"/>
              </v:line>
            </w:pict>
          </mc:Fallback>
        </mc:AlternateContent>
      </w:r>
    </w:p>
    <w:tbl>
      <w:tblPr>
        <w:tblStyle w:val="14"/>
        <w:tblpPr w:leftFromText="180" w:rightFromText="180" w:vertAnchor="text" w:horzAnchor="page" w:tblpX="3934" w:tblpY="268"/>
        <w:tblW w:w="548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1"/>
        <w:gridCol w:w="1417"/>
        <w:gridCol w:w="29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参数地址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参数长度</w:t>
            </w:r>
          </w:p>
        </w:tc>
        <w:tc>
          <w:tcPr>
            <w:tcW w:w="29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  <w:sz w:val="18"/>
              </w:rPr>
            </w:pPr>
            <w:r>
              <w:rPr>
                <w:rFonts w:hint="eastAsia" w:ascii="微软雅黑" w:hAnsi="微软雅黑" w:eastAsia="微软雅黑"/>
                <w:b/>
                <w:sz w:val="18"/>
              </w:rPr>
              <w:t>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9" w:hRule="atLeast"/>
        </w:trPr>
        <w:tc>
          <w:tcPr>
            <w:tcW w:w="1101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417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2968" w:type="dxa"/>
            <w:vAlign w:val="center"/>
          </w:tcPr>
          <w:p>
            <w:pPr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NByte</w:t>
            </w:r>
          </w:p>
        </w:tc>
      </w:tr>
    </w:tbl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r>
        <w:rPr>
          <w:rFonts w:hint="eastAsia"/>
        </w:rPr>
        <w:t>序号：与读取帧序号保持一致。</w:t>
      </w:r>
    </w:p>
    <w:p>
      <w:r>
        <w:rPr>
          <w:rFonts w:hint="eastAsia"/>
        </w:rPr>
        <w:t>作用：读取成功并返回相应参数。</w:t>
      </w:r>
    </w:p>
    <w:p>
      <w:pPr>
        <w:ind w:left="720" w:hanging="720" w:hangingChars="300"/>
      </w:pPr>
      <w:r>
        <w:rPr>
          <w:rFonts w:hint="eastAsia"/>
        </w:rPr>
        <w:t>参数：具体参数地址，长度，参数数据见标签参数定义表。根据标签类型不同，参数列表会不同。</w:t>
      </w: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widowControl/>
        <w:jc w:val="left"/>
        <w:rPr>
          <w:rFonts w:ascii="微软雅黑" w:hAnsi="微软雅黑" w:eastAsia="微软雅黑"/>
          <w:b/>
          <w:color w:val="FF0000"/>
          <w:szCs w:val="21"/>
        </w:rPr>
      </w:pPr>
      <w:bookmarkStart w:id="37" w:name="_Toc18516139"/>
      <w:r>
        <w:rPr>
          <w:rStyle w:val="30"/>
        </w:rPr>
        <w:t>5.3.7</w:t>
      </w:r>
      <w:r>
        <w:rPr>
          <w:rStyle w:val="30"/>
          <w:rFonts w:hint="eastAsia"/>
        </w:rPr>
        <w:t>、标签读取错误应答帧</w:t>
      </w:r>
      <w:bookmarkEnd w:id="37"/>
      <w:r>
        <w:rPr>
          <w:rFonts w:hint="eastAsia" w:ascii="微软雅黑" w:hAnsi="微软雅黑" w:eastAsia="微软雅黑"/>
          <w:b/>
          <w:color w:val="FF0000"/>
          <w:szCs w:val="21"/>
        </w:rPr>
        <w:t xml:space="preserve"> </w:t>
      </w:r>
      <w:r>
        <w:rPr>
          <w:rFonts w:hint="eastAsia" w:ascii="微软雅黑" w:hAnsi="微软雅黑" w:eastAsia="微软雅黑"/>
          <w:kern w:val="0"/>
          <w:sz w:val="21"/>
          <w:szCs w:val="21"/>
        </w:rPr>
        <w:t>（标签</w:t>
      </w:r>
      <w:r>
        <w:rPr>
          <w:rFonts w:ascii="微软雅黑" w:hAnsi="微软雅黑" w:eastAsia="微软雅黑"/>
          <w:kern w:val="0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kern w:val="0"/>
          <w:sz w:val="21"/>
          <w:szCs w:val="21"/>
        </w:rPr>
        <w:t>基站</w:t>
      </w:r>
      <w:r>
        <w:rPr>
          <w:rFonts w:ascii="微软雅黑" w:hAnsi="微软雅黑" w:eastAsia="微软雅黑"/>
          <w:kern w:val="0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kern w:val="0"/>
          <w:sz w:val="21"/>
          <w:szCs w:val="21"/>
        </w:rPr>
        <w:t>服务器）</w:t>
      </w:r>
    </w:p>
    <w:tbl>
      <w:tblPr>
        <w:tblStyle w:val="14"/>
        <w:tblW w:w="82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134"/>
        <w:gridCol w:w="991"/>
        <w:gridCol w:w="993"/>
        <w:gridCol w:w="991"/>
        <w:gridCol w:w="782"/>
        <w:gridCol w:w="2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7312" w:type="dxa"/>
            <w:gridSpan w:val="6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标签类型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标签ID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错误代码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86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Tag.</w:t>
            </w:r>
            <w:r>
              <w:rPr>
                <w:rFonts w:ascii="微软雅黑" w:hAnsi="微软雅黑" w:eastAsia="微软雅黑"/>
                <w:sz w:val="18"/>
              </w:rPr>
              <w:t>Type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</w:t>
            </w:r>
            <w:r>
              <w:rPr>
                <w:rFonts w:hint="eastAsia" w:ascii="微软雅黑" w:hAnsi="微软雅黑" w:eastAsia="微软雅黑"/>
                <w:sz w:val="18"/>
              </w:rPr>
              <w:t>nt++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r>
        <w:rPr>
          <w:rFonts w:hint="eastAsia"/>
        </w:rPr>
        <w:t>序号：与设置序号保持一致。</w:t>
      </w:r>
    </w:p>
    <w:p>
      <w:r>
        <w:rPr>
          <w:rFonts w:hint="eastAsia"/>
        </w:rPr>
        <w:t>作用：标签读取错误应答。</w:t>
      </w: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p>
      <w:pPr>
        <w:widowControl/>
        <w:jc w:val="left"/>
        <w:rPr>
          <w:rFonts w:ascii="微软雅黑" w:hAnsi="微软雅黑" w:eastAsia="微软雅黑"/>
          <w:b/>
          <w:color w:val="FF0000"/>
          <w:szCs w:val="21"/>
        </w:rPr>
      </w:pPr>
      <w:bookmarkStart w:id="38" w:name="_Toc18516140"/>
      <w:r>
        <w:rPr>
          <w:rStyle w:val="30"/>
        </w:rPr>
        <w:t>5.3.8</w:t>
      </w:r>
      <w:r>
        <w:rPr>
          <w:rStyle w:val="30"/>
          <w:rFonts w:hint="eastAsia"/>
        </w:rPr>
        <w:t>、标签转发缓冲状态帧</w:t>
      </w:r>
      <w:bookmarkEnd w:id="38"/>
      <w:r>
        <w:rPr>
          <w:rFonts w:hint="eastAsia" w:ascii="微软雅黑" w:hAnsi="微软雅黑" w:eastAsia="微软雅黑"/>
          <w:kern w:val="0"/>
          <w:sz w:val="21"/>
          <w:szCs w:val="21"/>
        </w:rPr>
        <w:t>（基站</w:t>
      </w:r>
      <w:r>
        <w:rPr>
          <w:rFonts w:ascii="微软雅黑" w:hAnsi="微软雅黑" w:eastAsia="微软雅黑"/>
          <w:kern w:val="0"/>
          <w:sz w:val="21"/>
          <w:szCs w:val="21"/>
        </w:rPr>
        <w:sym w:font="Wingdings" w:char="F0E0"/>
      </w:r>
      <w:r>
        <w:rPr>
          <w:rFonts w:hint="eastAsia" w:ascii="微软雅黑" w:hAnsi="微软雅黑" w:eastAsia="微软雅黑"/>
          <w:kern w:val="0"/>
          <w:sz w:val="21"/>
          <w:szCs w:val="21"/>
        </w:rPr>
        <w:t>服务器）</w:t>
      </w: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</w:p>
    <w:tbl>
      <w:tblPr>
        <w:tblStyle w:val="14"/>
        <w:tblW w:w="8298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86"/>
        <w:gridCol w:w="1134"/>
        <w:gridCol w:w="991"/>
        <w:gridCol w:w="993"/>
        <w:gridCol w:w="991"/>
        <w:gridCol w:w="782"/>
        <w:gridCol w:w="242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6" w:type="dxa"/>
            <w:shd w:val="clear" w:color="auto" w:fill="FFFFFF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帧类型</w:t>
            </w:r>
          </w:p>
        </w:tc>
        <w:tc>
          <w:tcPr>
            <w:tcW w:w="7312" w:type="dxa"/>
            <w:gridSpan w:val="6"/>
            <w:shd w:val="clear" w:color="auto" w:fill="FFFFFF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数据区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Type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基站ID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标签类型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标签ID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序号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ind w:firstLine="720" w:firstLineChars="400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状态码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986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87</w:t>
            </w:r>
          </w:p>
        </w:tc>
        <w:tc>
          <w:tcPr>
            <w:tcW w:w="113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Dev.Type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3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Tag.</w:t>
            </w:r>
            <w:r>
              <w:rPr>
                <w:rFonts w:ascii="微软雅黑" w:hAnsi="微软雅黑" w:eastAsia="微软雅黑"/>
                <w:sz w:val="18"/>
              </w:rPr>
              <w:t>Type</w:t>
            </w:r>
          </w:p>
        </w:tc>
        <w:tc>
          <w:tcPr>
            <w:tcW w:w="991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782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C</w:t>
            </w:r>
            <w:r>
              <w:rPr>
                <w:rFonts w:hint="eastAsia" w:ascii="微软雅黑" w:hAnsi="微软雅黑" w:eastAsia="微软雅黑"/>
                <w:sz w:val="18"/>
              </w:rPr>
              <w:t>nt++</w:t>
            </w:r>
          </w:p>
        </w:tc>
        <w:tc>
          <w:tcPr>
            <w:tcW w:w="2421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widowControl/>
        <w:jc w:val="left"/>
        <w:rPr>
          <w:rFonts w:ascii="微软雅黑" w:hAnsi="微软雅黑" w:eastAsia="微软雅黑"/>
          <w:sz w:val="18"/>
        </w:rPr>
      </w:pPr>
    </w:p>
    <w:p>
      <w:r>
        <w:rPr>
          <w:rFonts w:hint="eastAsia"/>
        </w:rPr>
        <w:t>状态码：0x</w:t>
      </w:r>
      <w:r>
        <w:t xml:space="preserve">00 </w:t>
      </w:r>
      <w:r>
        <w:rPr>
          <w:rFonts w:hint="eastAsia"/>
        </w:rPr>
        <w:t>：基站已经收到转发帧。</w:t>
      </w:r>
    </w:p>
    <w:p>
      <w:pPr>
        <w:rPr>
          <w:kern w:val="0"/>
        </w:rPr>
      </w:pPr>
      <w:r>
        <w:rPr>
          <w:rFonts w:hint="eastAsia"/>
        </w:rPr>
        <w:t xml:space="preserve"> </w:t>
      </w:r>
      <w:r>
        <w:t xml:space="preserve">       0</w:t>
      </w:r>
      <w:r>
        <w:rPr>
          <w:rFonts w:hint="eastAsia"/>
        </w:rPr>
        <w:t>x</w:t>
      </w:r>
      <w:r>
        <w:t>01</w:t>
      </w:r>
      <w:r>
        <w:rPr>
          <w:rFonts w:hint="eastAsia"/>
        </w:rPr>
        <w:t>： 基站没有缓存。</w:t>
      </w:r>
      <w:r>
        <w:br w:type="page"/>
      </w:r>
    </w:p>
    <w:p>
      <w:pPr>
        <w:pStyle w:val="2"/>
      </w:pPr>
      <w:bookmarkStart w:id="39" w:name="_Toc18516141"/>
      <w:r>
        <w:rPr>
          <w:rFonts w:hint="eastAsia"/>
        </w:rPr>
        <w:t>六、基站和标签类型表</w:t>
      </w:r>
      <w:bookmarkEnd w:id="39"/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基站类型：</w:t>
      </w:r>
    </w:p>
    <w:tbl>
      <w:tblPr>
        <w:tblStyle w:val="14"/>
        <w:tblW w:w="4106" w:type="dxa"/>
        <w:tblInd w:w="20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Dev.Type </w:t>
            </w:r>
          </w:p>
        </w:tc>
        <w:tc>
          <w:tcPr>
            <w:tcW w:w="2835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271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i/>
                <w:sz w:val="18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i/>
                <w:sz w:val="18"/>
                <w:shd w:val="pct10" w:color="auto" w:fill="FFFFFF"/>
              </w:rPr>
              <w:t>0X01</w:t>
            </w:r>
          </w:p>
        </w:tc>
        <w:tc>
          <w:tcPr>
            <w:tcW w:w="2835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i/>
                <w:sz w:val="18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i/>
                <w:sz w:val="18"/>
                <w:shd w:val="pct10" w:color="auto" w:fill="FFFFFF"/>
              </w:rPr>
              <w:t>UWB移动基站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i/>
                <w:sz w:val="18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i/>
                <w:sz w:val="18"/>
                <w:shd w:val="pct10" w:color="auto" w:fill="FFFFFF"/>
              </w:rPr>
              <w:t>0X02</w:t>
            </w:r>
          </w:p>
        </w:tc>
        <w:tc>
          <w:tcPr>
            <w:tcW w:w="2835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i/>
                <w:sz w:val="18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i/>
                <w:sz w:val="18"/>
                <w:shd w:val="pct10" w:color="auto" w:fill="FFFFFF"/>
              </w:rPr>
              <w:t>肩配式点名器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i/>
                <w:sz w:val="18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i/>
                <w:sz w:val="18"/>
                <w:shd w:val="pct10" w:color="auto" w:fill="FFFFFF"/>
              </w:rPr>
              <w:t>0X03</w:t>
            </w:r>
          </w:p>
        </w:tc>
        <w:tc>
          <w:tcPr>
            <w:tcW w:w="2835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i/>
                <w:sz w:val="18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i/>
                <w:sz w:val="18"/>
                <w:shd w:val="pct10" w:color="auto" w:fill="FFFFFF"/>
              </w:rPr>
              <w:t>UWB手持机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i/>
                <w:sz w:val="18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i/>
                <w:sz w:val="18"/>
                <w:shd w:val="pct10" w:color="auto" w:fill="FFFFFF"/>
              </w:rPr>
              <w:t>0X04</w:t>
            </w:r>
          </w:p>
        </w:tc>
        <w:tc>
          <w:tcPr>
            <w:tcW w:w="2835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i/>
                <w:sz w:val="18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i/>
                <w:sz w:val="18"/>
                <w:shd w:val="pct10" w:color="auto" w:fill="FFFFFF"/>
              </w:rPr>
              <w:t>点名手持机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10</w:t>
            </w:r>
          </w:p>
        </w:tc>
        <w:tc>
          <w:tcPr>
            <w:tcW w:w="2835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UWB岗哨基站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11</w:t>
            </w:r>
          </w:p>
        </w:tc>
        <w:tc>
          <w:tcPr>
            <w:tcW w:w="2835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UWB-TDOA+TOF基站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12</w:t>
            </w:r>
          </w:p>
        </w:tc>
        <w:tc>
          <w:tcPr>
            <w:tcW w:w="2835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UWB-PDOA基站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13</w:t>
            </w:r>
          </w:p>
        </w:tc>
        <w:tc>
          <w:tcPr>
            <w:tcW w:w="2835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b/>
                <w:bCs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UWB-TDAOA基站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sz w:val="18"/>
                <w:shd w:val="pct10" w:color="auto" w:fill="FFFFFF"/>
              </w:rPr>
              <w:t>0XF0</w:t>
            </w:r>
          </w:p>
        </w:tc>
        <w:tc>
          <w:tcPr>
            <w:tcW w:w="2835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sz w:val="18"/>
                <w:shd w:val="pct10" w:color="auto" w:fill="FFFFFF"/>
              </w:rPr>
              <w:t>蓝牙模块</w:t>
            </w:r>
          </w:p>
        </w:tc>
      </w:tr>
    </w:tbl>
    <w:p>
      <w:pPr>
        <w:pStyle w:val="19"/>
        <w:widowControl/>
        <w:ind w:left="720" w:leftChars="300"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标签类型：</w:t>
      </w:r>
    </w:p>
    <w:tbl>
      <w:tblPr>
        <w:tblStyle w:val="14"/>
        <w:tblW w:w="4106" w:type="dxa"/>
        <w:tblInd w:w="209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71"/>
        <w:gridCol w:w="283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2" w:hRule="atLeast"/>
        </w:trPr>
        <w:tc>
          <w:tcPr>
            <w:tcW w:w="1271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 xml:space="preserve">Tag.Type </w:t>
            </w:r>
          </w:p>
        </w:tc>
        <w:tc>
          <w:tcPr>
            <w:tcW w:w="2835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基站类型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1271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0X01</w:t>
            </w:r>
          </w:p>
        </w:tc>
        <w:tc>
          <w:tcPr>
            <w:tcW w:w="2835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uwb岗哨枪支标签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i/>
                <w:sz w:val="18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i/>
                <w:sz w:val="18"/>
                <w:shd w:val="pct10" w:color="auto" w:fill="FFFFFF"/>
              </w:rPr>
              <w:t>0X02</w:t>
            </w:r>
          </w:p>
        </w:tc>
        <w:tc>
          <w:tcPr>
            <w:tcW w:w="2835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i/>
                <w:sz w:val="18"/>
                <w:shd w:val="pct10" w:color="auto" w:fill="FFFFFF"/>
              </w:rPr>
            </w:pPr>
            <w:r>
              <w:rPr>
                <w:rFonts w:hint="eastAsia" w:ascii="微软雅黑" w:hAnsi="微软雅黑" w:eastAsia="微软雅黑"/>
                <w:i/>
                <w:sz w:val="18"/>
                <w:shd w:val="pct10" w:color="auto" w:fill="FFFFFF"/>
              </w:rPr>
              <w:t>uwb押解腕带标签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71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iCs/>
                <w:sz w:val="18"/>
                <w:shd w:val="pct10" w:color="auto" w:fill="FFFFFF"/>
              </w:rPr>
            </w:pPr>
            <w:r>
              <w:rPr>
                <w:rFonts w:ascii="微软雅黑" w:hAnsi="微软雅黑" w:eastAsia="微软雅黑"/>
                <w:iCs/>
                <w:sz w:val="18"/>
                <w:shd w:val="pct10" w:color="auto" w:fill="FFFFFF"/>
              </w:rPr>
              <w:t>0</w:t>
            </w:r>
            <w:r>
              <w:rPr>
                <w:rFonts w:hint="eastAsia" w:ascii="微软雅黑" w:hAnsi="微软雅黑" w:eastAsia="微软雅黑"/>
                <w:iCs/>
                <w:sz w:val="18"/>
                <w:shd w:val="pct10" w:color="auto" w:fill="FFFFFF"/>
              </w:rPr>
              <w:t>X</w:t>
            </w:r>
            <w:r>
              <w:rPr>
                <w:rFonts w:ascii="微软雅黑" w:hAnsi="微软雅黑" w:eastAsia="微软雅黑"/>
                <w:iCs/>
                <w:sz w:val="18"/>
                <w:shd w:val="pct10" w:color="auto" w:fill="FFFFFF"/>
              </w:rPr>
              <w:t>10</w:t>
            </w:r>
          </w:p>
        </w:tc>
        <w:tc>
          <w:tcPr>
            <w:tcW w:w="2835" w:type="dxa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iCs/>
                <w:sz w:val="18"/>
                <w:shd w:val="pct10" w:color="auto" w:fill="FFFFFF"/>
              </w:rPr>
            </w:pPr>
            <w:r>
              <w:rPr>
                <w:rFonts w:ascii="微软雅黑" w:hAnsi="微软雅黑" w:eastAsia="微软雅黑"/>
                <w:iCs/>
                <w:sz w:val="18"/>
                <w:shd w:val="pct10" w:color="auto" w:fill="FFFFFF"/>
              </w:rPr>
              <w:t>U</w:t>
            </w:r>
            <w:r>
              <w:rPr>
                <w:rFonts w:hint="eastAsia" w:ascii="微软雅黑" w:hAnsi="微软雅黑" w:eastAsia="微软雅黑"/>
                <w:iCs/>
                <w:sz w:val="18"/>
                <w:shd w:val="pct10" w:color="auto" w:fill="FFFFFF"/>
              </w:rPr>
              <w:t>wb</w:t>
            </w:r>
            <w:r>
              <w:rPr>
                <w:rFonts w:ascii="微软雅黑" w:hAnsi="微软雅黑" w:eastAsia="微软雅黑"/>
                <w:iCs/>
                <w:sz w:val="18"/>
                <w:shd w:val="pct10" w:color="auto" w:fill="FFFFFF"/>
              </w:rPr>
              <w:t xml:space="preserve"> </w:t>
            </w:r>
            <w:r>
              <w:rPr>
                <w:rFonts w:hint="eastAsia" w:ascii="微软雅黑" w:hAnsi="微软雅黑" w:eastAsia="微软雅黑"/>
                <w:iCs/>
                <w:sz w:val="18"/>
                <w:shd w:val="pct10" w:color="auto" w:fill="FFFFFF"/>
              </w:rPr>
              <w:t>定位标签</w:t>
            </w:r>
          </w:p>
        </w:tc>
      </w:tr>
    </w:tbl>
    <w:p>
      <w:pPr>
        <w:pStyle w:val="19"/>
        <w:widowControl/>
        <w:jc w:val="both"/>
        <w:rPr>
          <w:rFonts w:ascii="微软雅黑" w:hAnsi="微软雅黑" w:eastAsia="微软雅黑"/>
          <w:b/>
          <w:szCs w:val="24"/>
        </w:rPr>
      </w:pPr>
    </w:p>
    <w:p>
      <w:pPr>
        <w:widowControl/>
        <w:jc w:val="left"/>
        <w:rPr>
          <w:rFonts w:ascii="微软雅黑" w:hAnsi="微软雅黑" w:eastAsia="微软雅黑"/>
          <w:b/>
          <w:kern w:val="0"/>
          <w:szCs w:val="24"/>
        </w:rPr>
      </w:pPr>
      <w:r>
        <w:rPr>
          <w:rFonts w:ascii="微软雅黑" w:hAnsi="微软雅黑" w:eastAsia="微软雅黑"/>
          <w:b/>
          <w:szCs w:val="24"/>
        </w:rPr>
        <w:br w:type="page"/>
      </w:r>
    </w:p>
    <w:p>
      <w:pPr>
        <w:pStyle w:val="2"/>
      </w:pPr>
      <w:bookmarkStart w:id="40" w:name="_Toc18516142"/>
      <w:r>
        <w:rPr>
          <w:rFonts w:hint="eastAsia"/>
        </w:rPr>
        <w:t>七、基站参数表</w:t>
      </w:r>
      <w:bookmarkEnd w:id="40"/>
    </w:p>
    <w:p>
      <w:pPr>
        <w:pStyle w:val="25"/>
      </w:pPr>
      <w:bookmarkStart w:id="41" w:name="_Toc18516143"/>
      <w:r>
        <w:rPr>
          <w:rFonts w:hint="eastAsia"/>
        </w:rPr>
        <w:t>7</w:t>
      </w:r>
      <w:r>
        <w:t xml:space="preserve">.1 </w:t>
      </w:r>
      <w:r>
        <w:rPr>
          <w:rFonts w:hint="eastAsia"/>
        </w:rPr>
        <w:t>UWB岗哨</w:t>
      </w:r>
      <w:bookmarkEnd w:id="41"/>
      <w:r>
        <w:rPr>
          <w:rFonts w:hint="eastAsia"/>
        </w:rPr>
        <w:t>基站</w:t>
      </w:r>
    </w:p>
    <w:p>
      <w:pPr>
        <w:pStyle w:val="19"/>
        <w:widowControl/>
        <w:jc w:val="both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设备类型：0x</w:t>
      </w:r>
      <w:r>
        <w:rPr>
          <w:rFonts w:ascii="微软雅黑" w:hAnsi="微软雅黑" w:eastAsia="微软雅黑"/>
          <w:sz w:val="21"/>
        </w:rPr>
        <w:t xml:space="preserve">10 </w:t>
      </w:r>
    </w:p>
    <w:tbl>
      <w:tblPr>
        <w:tblStyle w:val="14"/>
        <w:tblW w:w="918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6"/>
        <w:gridCol w:w="1417"/>
        <w:gridCol w:w="1134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参数名称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地址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长度</w:t>
            </w:r>
          </w:p>
        </w:tc>
        <w:tc>
          <w:tcPr>
            <w:tcW w:w="5103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设备ID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01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网络ID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02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用于测距的网络ID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UWB信道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0</w:t>
            </w:r>
            <w:r>
              <w:rPr>
                <w:lang w:val="zh-C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</w:rPr>
              <w:t>默认为2，范围1、2、3、4、5、7</w:t>
            </w:r>
            <w:r>
              <w:rPr>
                <w:lang w:val="zh-CN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WB速率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0</w:t>
            </w:r>
            <w:r>
              <w:rPr>
                <w:lang w:val="zh-CN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默认0x</w:t>
            </w:r>
            <w:r>
              <w:rPr>
                <w:lang w:val="zh-CN"/>
              </w:rPr>
              <w:t>3</w:t>
            </w:r>
            <w:r>
              <w:rPr>
                <w:rFonts w:hint="eastAsia"/>
                <w:lang w:val="zh-CN"/>
              </w:rPr>
              <w:t>，1:</w:t>
            </w:r>
            <w:r>
              <w:rPr>
                <w:lang w:val="zh-CN"/>
              </w:rPr>
              <w:t>110</w:t>
            </w:r>
            <w:r>
              <w:rPr>
                <w:rFonts w:hint="eastAsia"/>
                <w:lang w:val="zh-CN"/>
              </w:rPr>
              <w:t>K，2:</w:t>
            </w:r>
            <w:r>
              <w:rPr>
                <w:lang w:val="zh-CN"/>
              </w:rPr>
              <w:t>850</w:t>
            </w:r>
            <w:r>
              <w:rPr>
                <w:rFonts w:hint="eastAsia"/>
                <w:lang w:val="zh-CN"/>
              </w:rPr>
              <w:t>k，3:</w:t>
            </w:r>
            <w:r>
              <w:rPr>
                <w:lang w:val="zh-CN"/>
              </w:rPr>
              <w:t xml:space="preserve"> 6.8</w:t>
            </w:r>
            <w:r>
              <w:rPr>
                <w:rFonts w:hint="eastAsia"/>
                <w:lang w:val="zh-CN"/>
              </w:rPr>
              <w:t>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526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心跳间隔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0</w:t>
            </w:r>
            <w:r>
              <w:rPr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</w:p>
        </w:tc>
        <w:tc>
          <w:tcPr>
            <w:tcW w:w="5103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单位秒，默认3秒</w:t>
            </w:r>
          </w:p>
        </w:tc>
      </w:tr>
    </w:tbl>
    <w:p>
      <w:pPr>
        <w:pStyle w:val="19"/>
        <w:widowControl/>
        <w:ind w:firstLine="509" w:firstLineChars="283"/>
        <w:jc w:val="both"/>
        <w:rPr>
          <w:rFonts w:ascii="微软雅黑" w:hAnsi="微软雅黑" w:eastAsia="微软雅黑"/>
          <w:sz w:val="18"/>
          <w:lang w:val="zh-CN"/>
        </w:rPr>
      </w:pPr>
    </w:p>
    <w:p>
      <w:pPr>
        <w:pStyle w:val="25"/>
      </w:pPr>
      <w:r>
        <w:rPr>
          <w:rFonts w:hint="eastAsia"/>
        </w:rPr>
        <w:t>7</w:t>
      </w:r>
      <w:r>
        <w:t xml:space="preserve">.2 </w:t>
      </w:r>
      <w:r>
        <w:rPr>
          <w:rFonts w:hint="eastAsia"/>
        </w:rPr>
        <w:t>UWB-TDOA+TOF基站</w:t>
      </w:r>
    </w:p>
    <w:p>
      <w:pPr>
        <w:pStyle w:val="19"/>
        <w:widowControl/>
        <w:jc w:val="both"/>
        <w:rPr>
          <w:rFonts w:ascii="微软雅黑" w:hAnsi="微软雅黑" w:eastAsia="微软雅黑"/>
          <w:sz w:val="21"/>
        </w:rPr>
      </w:pPr>
      <w:r>
        <w:rPr>
          <w:rFonts w:hint="eastAsia" w:ascii="微软雅黑" w:hAnsi="微软雅黑" w:eastAsia="微软雅黑"/>
          <w:sz w:val="21"/>
        </w:rPr>
        <w:t>设备类型：0x</w:t>
      </w:r>
      <w:r>
        <w:rPr>
          <w:rFonts w:ascii="微软雅黑" w:hAnsi="微软雅黑" w:eastAsia="微软雅黑"/>
          <w:sz w:val="21"/>
        </w:rPr>
        <w:t xml:space="preserve">11 </w:t>
      </w:r>
    </w:p>
    <w:tbl>
      <w:tblPr>
        <w:tblStyle w:val="14"/>
        <w:tblW w:w="9639" w:type="dxa"/>
        <w:tblInd w:w="-45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85"/>
        <w:gridCol w:w="1417"/>
        <w:gridCol w:w="1134"/>
        <w:gridCol w:w="510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参数名称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地址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长度</w:t>
            </w:r>
          </w:p>
        </w:tc>
        <w:tc>
          <w:tcPr>
            <w:tcW w:w="5103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设备ID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01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4</w:t>
            </w:r>
          </w:p>
        </w:tc>
        <w:tc>
          <w:tcPr>
            <w:tcW w:w="5103" w:type="dxa"/>
            <w:shd w:val="clear" w:color="auto" w:fill="auto"/>
          </w:tcPr>
          <w:p>
            <w:pPr>
              <w:rPr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网络ID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02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用于测距的网络ID。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UWB信道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0</w:t>
            </w:r>
            <w:r>
              <w:rPr>
                <w:lang w:val="zh-CN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</w:rPr>
              <w:t>默认为2，范围1、2、3、4、5、7</w:t>
            </w:r>
            <w:r>
              <w:rPr>
                <w:lang w:val="zh-CN"/>
              </w:rPr>
              <w:t xml:space="preserve"> 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U</w:t>
            </w:r>
            <w:r>
              <w:rPr>
                <w:rFonts w:hint="eastAsia"/>
                <w:lang w:val="zh-CN"/>
              </w:rPr>
              <w:t>WB速率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0</w:t>
            </w:r>
            <w:r>
              <w:rPr>
                <w:lang w:val="zh-CN"/>
              </w:rPr>
              <w:t>4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lang w:val="zh-CN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默认0x</w:t>
            </w:r>
            <w:r>
              <w:rPr>
                <w:lang w:val="zh-CN"/>
              </w:rPr>
              <w:t>3</w:t>
            </w:r>
            <w:r>
              <w:rPr>
                <w:rFonts w:hint="eastAsia"/>
                <w:lang w:val="zh-CN"/>
              </w:rPr>
              <w:t>，1:</w:t>
            </w:r>
            <w:r>
              <w:rPr>
                <w:lang w:val="zh-CN"/>
              </w:rPr>
              <w:t>110</w:t>
            </w:r>
            <w:r>
              <w:rPr>
                <w:rFonts w:hint="eastAsia"/>
                <w:lang w:val="zh-CN"/>
              </w:rPr>
              <w:t>K，2:</w:t>
            </w:r>
            <w:r>
              <w:rPr>
                <w:lang w:val="zh-CN"/>
              </w:rPr>
              <w:t>850</w:t>
            </w:r>
            <w:r>
              <w:rPr>
                <w:rFonts w:hint="eastAsia"/>
                <w:lang w:val="zh-CN"/>
              </w:rPr>
              <w:t>k，3:</w:t>
            </w:r>
            <w:r>
              <w:rPr>
                <w:lang w:val="zh-CN"/>
              </w:rPr>
              <w:t xml:space="preserve"> 6.8</w:t>
            </w:r>
            <w:r>
              <w:rPr>
                <w:rFonts w:hint="eastAsia"/>
                <w:lang w:val="zh-CN"/>
              </w:rPr>
              <w:t>M。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985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心跳间隔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0</w:t>
            </w:r>
            <w:r>
              <w:rPr>
                <w:lang w:val="zh-CN"/>
              </w:rPr>
              <w:t>5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2</w:t>
            </w:r>
          </w:p>
        </w:tc>
        <w:tc>
          <w:tcPr>
            <w:tcW w:w="5103" w:type="dxa"/>
            <w:shd w:val="clear" w:color="auto" w:fill="auto"/>
          </w:tcPr>
          <w:p>
            <w:pPr>
              <w:rPr>
                <w:lang w:val="zh-CN"/>
              </w:rPr>
            </w:pPr>
            <w:r>
              <w:rPr>
                <w:rFonts w:hint="eastAsia"/>
                <w:lang w:val="zh-CN"/>
              </w:rPr>
              <w:t>单位秒，默认3秒。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64" w:hRule="atLeast"/>
        </w:trPr>
        <w:tc>
          <w:tcPr>
            <w:tcW w:w="1985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UWB工作模式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06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默认0x01，1：TOF测距模式, 2: TDOA同步（主）基站 3：TDOA从基站。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85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同步基站序号</w:t>
            </w: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07</w:t>
            </w: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1</w:t>
            </w:r>
          </w:p>
        </w:tc>
        <w:tc>
          <w:tcPr>
            <w:tcW w:w="5103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  <w:r>
              <w:rPr>
                <w:rFonts w:hint="eastAsia"/>
                <w:lang w:val="zh-CN"/>
              </w:rPr>
              <w:t>默认0x01。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2" w:hRule="atLeast"/>
        </w:trPr>
        <w:tc>
          <w:tcPr>
            <w:tcW w:w="1985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</w:p>
        </w:tc>
        <w:tc>
          <w:tcPr>
            <w:tcW w:w="1417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</w:p>
        </w:tc>
        <w:tc>
          <w:tcPr>
            <w:tcW w:w="1134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</w:p>
        </w:tc>
        <w:tc>
          <w:tcPr>
            <w:tcW w:w="5103" w:type="dxa"/>
            <w:shd w:val="clear" w:color="auto" w:fill="auto"/>
          </w:tcPr>
          <w:p>
            <w:pPr>
              <w:rPr>
                <w:rFonts w:hint="eastAsia"/>
                <w:lang w:val="zh-CN"/>
              </w:rPr>
            </w:pPr>
          </w:p>
        </w:tc>
      </w:tr>
    </w:tbl>
    <w:p>
      <w:pPr>
        <w:widowControl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0015cc8011000000370100000c7ba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8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07a0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</w:rPr>
        <w:t>0182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</w:rPr>
        <w:t>92010316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</w:rPr>
        <w:t>9cf5</w:t>
      </w:r>
    </w:p>
    <w:p>
      <w:pPr>
        <w:widowControl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0015cc8011000000370100000c7ba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907a0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</w:rPr>
        <w:t>0184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</w:rPr>
        <w:t>93010316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</w:rPr>
        <w:t>cce7</w:t>
      </w:r>
    </w:p>
    <w:p>
      <w:pPr>
        <w:widowControl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0015cc8011000000370100000c7ba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a07a0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</w:rPr>
        <w:t>0186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</w:rPr>
        <w:t>93010316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</w:rPr>
        <w:t>a520</w:t>
      </w:r>
    </w:p>
    <w:p>
      <w:pPr>
        <w:widowControl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0015cc8011000000370100000c7ba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b07a0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</w:rPr>
        <w:t>0180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</w:rPr>
        <w:t>92010316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</w:rPr>
        <w:t>f532</w:t>
      </w:r>
    </w:p>
    <w:p>
      <w:pPr>
        <w:widowControl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0015cc8011000000340100000c7cac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07a0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18"/>
        </w:rPr>
        <w:t>0297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</w:rPr>
        <w:t>94010316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</w:rPr>
        <w:t>31b1</w:t>
      </w:r>
    </w:p>
    <w:p>
      <w:pPr>
        <w:widowControl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0015cc8011000000330100000c7d0a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07a0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</w:rPr>
        <w:t>01a8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 </w:t>
      </w:r>
      <w:r>
        <w:rPr>
          <w:rFonts w:hint="eastAsia" w:ascii="微软雅黑" w:hAnsi="微软雅黑" w:eastAsia="微软雅黑"/>
          <w:sz w:val="18"/>
        </w:rPr>
        <w:t>94010316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</w:rPr>
        <w:t>c352</w:t>
      </w:r>
    </w:p>
    <w:p>
      <w:pPr>
        <w:widowControl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0015cc8011000000340100000c7d0a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07a0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 w:val="18"/>
        </w:rPr>
        <w:t>0293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</w:rPr>
        <w:t>94010316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</w:rPr>
        <w:t>9534</w:t>
      </w:r>
    </w:p>
    <w:p>
      <w:pPr>
        <w:widowControl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0015cc8011000000350100000c7d0a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07a0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</w:t>
      </w:r>
      <w:r>
        <w:rPr>
          <w:rFonts w:hint="eastAsia" w:ascii="微软雅黑" w:hAnsi="微软雅黑" w:eastAsia="微软雅黑"/>
          <w:sz w:val="18"/>
        </w:rPr>
        <w:t>0137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</w:rPr>
        <w:t>94010316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 </w:t>
      </w:r>
      <w:r>
        <w:rPr>
          <w:rFonts w:hint="eastAsia" w:ascii="微软雅黑" w:hAnsi="微软雅黑" w:eastAsia="微软雅黑"/>
          <w:sz w:val="18"/>
        </w:rPr>
        <w:t>564a</w:t>
      </w:r>
    </w:p>
    <w:p>
      <w:pPr>
        <w:widowControl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0015cc8011000000350100000c7b53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07a0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 w:val="18"/>
        </w:rPr>
        <w:t>0178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 </w:t>
      </w:r>
      <w:r>
        <w:rPr>
          <w:rFonts w:hint="eastAsia" w:ascii="微软雅黑" w:hAnsi="微软雅黑" w:eastAsia="微软雅黑"/>
          <w:sz w:val="18"/>
        </w:rPr>
        <w:t>92010316b806</w:t>
      </w:r>
    </w:p>
    <w:p>
      <w:pPr>
        <w:widowControl/>
        <w:jc w:val="left"/>
        <w:rPr>
          <w:rFonts w:hint="eastAsia" w:ascii="微软雅黑" w:hAnsi="微软雅黑" w:eastAsia="微软雅黑"/>
          <w:sz w:val="18"/>
        </w:rPr>
      </w:pPr>
      <w:r>
        <w:rPr>
          <w:rFonts w:hint="eastAsia" w:ascii="微软雅黑" w:hAnsi="微软雅黑" w:eastAsia="微软雅黑"/>
          <w:sz w:val="18"/>
        </w:rPr>
        <w:t>0015cc8011000000330100000c7b53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</w:t>
      </w:r>
      <w:r>
        <w:rPr>
          <w:rFonts w:hint="eastAsia" w:ascii="微软雅黑" w:hAnsi="微软雅黑" w:eastAsia="微软雅黑"/>
          <w:sz w:val="18"/>
        </w:rPr>
        <w:t>07a0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 w:val="18"/>
        </w:rPr>
        <w:t>0200</w:t>
      </w:r>
      <w:r>
        <w:rPr>
          <w:rFonts w:hint="eastAsia" w:ascii="微软雅黑" w:hAnsi="微软雅黑" w:eastAsia="微软雅黑"/>
          <w:sz w:val="18"/>
          <w:lang w:val="en-US" w:eastAsia="zh-CN"/>
        </w:rPr>
        <w:t xml:space="preserve">   </w:t>
      </w:r>
      <w:r>
        <w:rPr>
          <w:rFonts w:hint="eastAsia" w:ascii="微软雅黑" w:hAnsi="微软雅黑" w:eastAsia="微软雅黑"/>
          <w:sz w:val="18"/>
        </w:rPr>
        <w:t>92010316bf26</w:t>
      </w:r>
    </w:p>
    <w:p>
      <w:pPr>
        <w:widowControl/>
        <w:jc w:val="left"/>
        <w:rPr>
          <w:rFonts w:ascii="微软雅黑" w:hAnsi="微软雅黑" w:eastAsia="微软雅黑"/>
          <w:kern w:val="0"/>
          <w:sz w:val="18"/>
        </w:rPr>
      </w:pPr>
      <w:r>
        <w:rPr>
          <w:rFonts w:ascii="微软雅黑" w:hAnsi="微软雅黑" w:eastAsia="微软雅黑"/>
          <w:sz w:val="18"/>
        </w:rPr>
        <w:br w:type="page"/>
      </w:r>
    </w:p>
    <w:p>
      <w:pPr>
        <w:pStyle w:val="2"/>
      </w:pPr>
      <w:bookmarkStart w:id="42" w:name="_Toc18516144"/>
      <w:r>
        <w:rPr>
          <w:rFonts w:hint="eastAsia"/>
        </w:rPr>
        <w:t>八、标签参数列表及消息类型</w:t>
      </w:r>
      <w:bookmarkEnd w:id="42"/>
    </w:p>
    <w:p>
      <w:pPr>
        <w:pStyle w:val="25"/>
      </w:pPr>
      <w:bookmarkStart w:id="43" w:name="_Toc18516145"/>
      <w:r>
        <w:t xml:space="preserve">8.1 </w:t>
      </w:r>
      <w:r>
        <w:rPr>
          <w:rFonts w:hint="eastAsia"/>
        </w:rPr>
        <w:t>UWB岗哨阅标签</w:t>
      </w:r>
      <w:bookmarkEnd w:id="43"/>
    </w:p>
    <w:p>
      <w:r>
        <w:rPr>
          <w:rFonts w:hint="eastAsia"/>
        </w:rPr>
        <w:t>标签类型：0x</w:t>
      </w:r>
      <w:r>
        <w:t xml:space="preserve">01 </w:t>
      </w:r>
    </w:p>
    <w:p/>
    <w:p>
      <w:bookmarkStart w:id="44" w:name="_Toc18516146"/>
      <w:r>
        <w:rPr>
          <w:rStyle w:val="30"/>
          <w:rFonts w:hint="eastAsia"/>
        </w:rPr>
        <w:t>8</w:t>
      </w:r>
      <w:r>
        <w:rPr>
          <w:rStyle w:val="30"/>
        </w:rPr>
        <w:t>.1.1</w:t>
      </w:r>
      <w:r>
        <w:rPr>
          <w:rStyle w:val="30"/>
          <w:rFonts w:hint="eastAsia"/>
        </w:rPr>
        <w:t>标签参数列表</w:t>
      </w:r>
      <w:bookmarkEnd w:id="44"/>
      <w:r>
        <w:rPr>
          <w:rFonts w:hint="eastAsia"/>
        </w:rPr>
        <w:t>：</w:t>
      </w:r>
    </w:p>
    <w:tbl>
      <w:tblPr>
        <w:tblStyle w:val="14"/>
        <w:tblW w:w="9067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1235"/>
        <w:gridCol w:w="35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参数名称</w:t>
            </w:r>
          </w:p>
        </w:tc>
        <w:tc>
          <w:tcPr>
            <w:tcW w:w="2130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地址</w:t>
            </w:r>
          </w:p>
        </w:tc>
        <w:tc>
          <w:tcPr>
            <w:tcW w:w="1235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长度</w:t>
            </w:r>
          </w:p>
        </w:tc>
        <w:tc>
          <w:tcPr>
            <w:tcW w:w="3572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标签ID</w:t>
            </w:r>
          </w:p>
        </w:tc>
        <w:tc>
          <w:tcPr>
            <w:tcW w:w="2130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ascii="Calibri" w:hAnsi="Calibri"/>
                <w:szCs w:val="22"/>
                <w:lang w:val="zh-CN"/>
              </w:rPr>
              <w:t>01</w:t>
            </w:r>
          </w:p>
        </w:tc>
        <w:tc>
          <w:tcPr>
            <w:tcW w:w="1235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4</w:t>
            </w:r>
          </w:p>
        </w:tc>
        <w:tc>
          <w:tcPr>
            <w:tcW w:w="3572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测距频率</w:t>
            </w:r>
          </w:p>
        </w:tc>
        <w:tc>
          <w:tcPr>
            <w:tcW w:w="2130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ascii="Calibri" w:hAnsi="Calibri"/>
                <w:szCs w:val="22"/>
                <w:lang w:val="zh-CN"/>
              </w:rPr>
              <w:t>02</w:t>
            </w:r>
          </w:p>
        </w:tc>
        <w:tc>
          <w:tcPr>
            <w:tcW w:w="1235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1</w:t>
            </w:r>
          </w:p>
        </w:tc>
        <w:tc>
          <w:tcPr>
            <w:tcW w:w="3572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范围1-</w:t>
            </w:r>
            <w:r>
              <w:rPr>
                <w:rFonts w:ascii="Calibri" w:hAnsi="Calibri"/>
                <w:szCs w:val="22"/>
                <w:lang w:val="zh-CN"/>
              </w:rPr>
              <w:t>5Hz</w:t>
            </w:r>
            <w:r>
              <w:rPr>
                <w:rFonts w:hint="eastAsia" w:ascii="Calibri" w:hAnsi="Calibri"/>
                <w:szCs w:val="22"/>
                <w:lang w:val="zh-CN"/>
              </w:rPr>
              <w:t>，默认2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测距模式</w:t>
            </w:r>
          </w:p>
        </w:tc>
        <w:tc>
          <w:tcPr>
            <w:tcW w:w="2130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0</w:t>
            </w:r>
            <w:r>
              <w:rPr>
                <w:rFonts w:ascii="Calibri" w:hAnsi="Calibri"/>
                <w:szCs w:val="22"/>
                <w:lang w:val="zh-CN"/>
              </w:rPr>
              <w:t>3</w:t>
            </w:r>
          </w:p>
        </w:tc>
        <w:tc>
          <w:tcPr>
            <w:tcW w:w="1235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1</w:t>
            </w:r>
          </w:p>
        </w:tc>
        <w:tc>
          <w:tcPr>
            <w:tcW w:w="3572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0：单测距模式，其他值多测距模式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低功耗窗口</w:t>
            </w:r>
          </w:p>
        </w:tc>
        <w:tc>
          <w:tcPr>
            <w:tcW w:w="2130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0</w:t>
            </w:r>
            <w:r>
              <w:rPr>
                <w:rFonts w:ascii="Calibri" w:hAnsi="Calibri"/>
                <w:szCs w:val="22"/>
                <w:lang w:val="zh-CN"/>
              </w:rPr>
              <w:t>4</w:t>
            </w:r>
          </w:p>
        </w:tc>
        <w:tc>
          <w:tcPr>
            <w:tcW w:w="1235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ascii="Calibri" w:hAnsi="Calibri"/>
                <w:szCs w:val="22"/>
                <w:lang w:val="zh-CN"/>
              </w:rPr>
              <w:t>1</w:t>
            </w:r>
          </w:p>
        </w:tc>
        <w:tc>
          <w:tcPr>
            <w:tcW w:w="3572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 xml:space="preserve">单位秒 </w:t>
            </w:r>
          </w:p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静止不动x秒后进入低功耗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2130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静止模式下测距时间间隔</w:t>
            </w:r>
          </w:p>
        </w:tc>
        <w:tc>
          <w:tcPr>
            <w:tcW w:w="2130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0</w:t>
            </w:r>
            <w:r>
              <w:rPr>
                <w:rFonts w:ascii="Calibri" w:hAnsi="Calibri"/>
                <w:szCs w:val="22"/>
                <w:lang w:val="zh-CN"/>
              </w:rPr>
              <w:t>5</w:t>
            </w:r>
          </w:p>
        </w:tc>
        <w:tc>
          <w:tcPr>
            <w:tcW w:w="1235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1</w:t>
            </w:r>
          </w:p>
        </w:tc>
        <w:tc>
          <w:tcPr>
            <w:tcW w:w="3572" w:type="dxa"/>
            <w:shd w:val="clear" w:color="auto" w:fill="auto"/>
          </w:tcPr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hint="eastAsia" w:ascii="Calibri" w:hAnsi="Calibri"/>
                <w:szCs w:val="22"/>
                <w:lang w:val="zh-CN"/>
              </w:rPr>
              <w:t>0:</w:t>
            </w:r>
            <w:r>
              <w:rPr>
                <w:rFonts w:ascii="Calibri" w:hAnsi="Calibri"/>
                <w:szCs w:val="22"/>
                <w:lang w:val="zh-CN"/>
              </w:rPr>
              <w:t>0.5</w:t>
            </w:r>
            <w:r>
              <w:rPr>
                <w:rFonts w:hint="eastAsia" w:ascii="Calibri" w:hAnsi="Calibri"/>
                <w:szCs w:val="22"/>
                <w:lang w:val="zh-CN"/>
              </w:rPr>
              <w:t>秒</w:t>
            </w:r>
          </w:p>
          <w:p>
            <w:pPr>
              <w:rPr>
                <w:rFonts w:ascii="Calibri" w:hAnsi="Calibri"/>
                <w:szCs w:val="22"/>
                <w:lang w:val="zh-CN"/>
              </w:rPr>
            </w:pPr>
            <w:r>
              <w:rPr>
                <w:rFonts w:ascii="Calibri" w:hAnsi="Calibri"/>
                <w:szCs w:val="22"/>
                <w:lang w:val="zh-CN"/>
              </w:rPr>
              <w:t>X</w:t>
            </w:r>
            <w:r>
              <w:rPr>
                <w:rFonts w:hint="eastAsia" w:ascii="Calibri" w:hAnsi="Calibri"/>
                <w:szCs w:val="22"/>
                <w:lang w:val="zh-CN"/>
              </w:rPr>
              <w:t>：X秒</w:t>
            </w:r>
          </w:p>
        </w:tc>
      </w:tr>
    </w:tbl>
    <w:p>
      <w:pPr>
        <w:pStyle w:val="19"/>
        <w:widowControl/>
        <w:ind w:firstLine="420"/>
        <w:jc w:val="both"/>
        <w:rPr>
          <w:rFonts w:ascii="微软雅黑" w:hAnsi="微软雅黑" w:eastAsia="微软雅黑"/>
          <w:sz w:val="18"/>
          <w:lang w:val="zh-CN"/>
        </w:rPr>
      </w:pPr>
    </w:p>
    <w:p>
      <w:pPr>
        <w:pStyle w:val="19"/>
        <w:widowControl/>
        <w:ind w:firstLine="420"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  <w:bookmarkStart w:id="45" w:name="_Toc18516147"/>
      <w:r>
        <w:rPr>
          <w:rStyle w:val="30"/>
          <w:rFonts w:hint="eastAsia"/>
        </w:rPr>
        <w:t>8</w:t>
      </w:r>
      <w:r>
        <w:rPr>
          <w:rStyle w:val="30"/>
        </w:rPr>
        <w:t>.1.2</w:t>
      </w:r>
      <w:r>
        <w:rPr>
          <w:rStyle w:val="30"/>
          <w:rFonts w:hint="eastAsia"/>
        </w:rPr>
        <w:t>标签消息类型A</w:t>
      </w:r>
      <w:r>
        <w:rPr>
          <w:rStyle w:val="30"/>
        </w:rPr>
        <w:t>0</w:t>
      </w:r>
      <w:bookmarkEnd w:id="45"/>
      <w:r>
        <w:rPr>
          <w:rFonts w:hint="eastAsia" w:ascii="微软雅黑" w:hAnsi="微软雅黑" w:eastAsia="微软雅黑"/>
          <w:sz w:val="21"/>
        </w:rPr>
        <w:t>：</w:t>
      </w:r>
    </w:p>
    <w:tbl>
      <w:tblPr>
        <w:tblStyle w:val="1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355"/>
        <w:gridCol w:w="1188"/>
        <w:gridCol w:w="1187"/>
        <w:gridCol w:w="1428"/>
        <w:gridCol w:w="1080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消息长度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消息类型</w:t>
            </w:r>
          </w:p>
        </w:tc>
        <w:tc>
          <w:tcPr>
            <w:tcW w:w="1188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测距距离</w:t>
            </w: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标签电压</w:t>
            </w: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测距模式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状态值</w:t>
            </w:r>
          </w:p>
        </w:tc>
        <w:tc>
          <w:tcPr>
            <w:tcW w:w="994" w:type="dxa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版本号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88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994" w:type="dxa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06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07</w:t>
            </w:r>
          </w:p>
        </w:tc>
        <w:tc>
          <w:tcPr>
            <w:tcW w:w="1355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</w:rPr>
              <w:t>xA0</w:t>
            </w:r>
          </w:p>
        </w:tc>
        <w:tc>
          <w:tcPr>
            <w:tcW w:w="1188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pStyle w:val="19"/>
        <w:widowControl/>
        <w:ind w:firstLine="420"/>
        <w:jc w:val="both"/>
        <w:rPr>
          <w:rFonts w:ascii="微软雅黑" w:hAnsi="微软雅黑" w:eastAsia="微软雅黑"/>
          <w:sz w:val="18"/>
        </w:rPr>
      </w:pPr>
    </w:p>
    <w:p>
      <w:r>
        <w:rPr>
          <w:rFonts w:hint="eastAsia"/>
        </w:rPr>
        <w:t>测距距离：标签和当前基站ID号的 测距距离，转化成1</w:t>
      </w:r>
      <w:r>
        <w:t>0</w:t>
      </w:r>
      <w:r>
        <w:rPr>
          <w:rFonts w:hint="eastAsia"/>
        </w:rPr>
        <w:t>进制后，单位cm</w:t>
      </w:r>
      <w:r>
        <w:t xml:space="preserve"> </w:t>
      </w:r>
    </w:p>
    <w:p>
      <w:r>
        <w:t xml:space="preserve">           0</w:t>
      </w:r>
      <w:r>
        <w:rPr>
          <w:rFonts w:hint="eastAsia"/>
        </w:rPr>
        <w:t>x</w:t>
      </w:r>
      <w:r>
        <w:t>123</w:t>
      </w:r>
      <w:r>
        <w:rPr>
          <w:rFonts w:hint="eastAsia"/>
        </w:rPr>
        <w:t>=</w:t>
      </w:r>
      <w:r>
        <w:t>291</w:t>
      </w:r>
      <w:r>
        <w:rPr>
          <w:rFonts w:hint="eastAsia"/>
        </w:rPr>
        <w:t>cm</w:t>
      </w:r>
    </w:p>
    <w:p>
      <w:pPr>
        <w:ind w:left="1200" w:hanging="1200" w:hangingChars="500"/>
        <w:rPr>
          <w:color w:val="FF0000"/>
        </w:rPr>
      </w:pPr>
      <w:r>
        <w:rPr>
          <w:rFonts w:hint="eastAsia"/>
        </w:rPr>
        <w:t>标签电压：</w:t>
      </w:r>
      <w:r>
        <w:rPr>
          <w:color w:val="FF0000"/>
        </w:rPr>
        <w:t xml:space="preserve"> </w:t>
      </w:r>
      <w:r>
        <w:rPr>
          <w:rFonts w:hint="eastAsia"/>
        </w:rPr>
        <w:t>[（数据）16/0xff]*6.6。若数据值为：0xDE,那么得出电压值为：222/255*6.6 = 5.74V</w:t>
      </w:r>
    </w:p>
    <w:p>
      <w:r>
        <w:rPr>
          <w:rFonts w:hint="eastAsia"/>
        </w:rPr>
        <w:t>测距模式：Bit</w:t>
      </w:r>
      <w:r>
        <w:t>7</w:t>
      </w:r>
      <w:r>
        <w:rPr>
          <w:rFonts w:hint="eastAsia"/>
        </w:rPr>
        <w:t>-</w:t>
      </w:r>
      <w:r>
        <w:t xml:space="preserve">4 </w:t>
      </w:r>
      <w:r>
        <w:rPr>
          <w:rFonts w:hint="eastAsia"/>
        </w:rPr>
        <w:t>：测距个数：x+</w:t>
      </w:r>
      <w:r>
        <w:t>1</w:t>
      </w:r>
      <w:r>
        <w:rPr>
          <w:rFonts w:hint="eastAsia"/>
        </w:rPr>
        <w:t xml:space="preserve">个 </w:t>
      </w:r>
      <w:r>
        <w:t xml:space="preserve"> </w:t>
      </w:r>
      <w:r>
        <w:rPr>
          <w:rFonts w:hint="eastAsia"/>
        </w:rPr>
        <w:t>Bit</w:t>
      </w:r>
      <w:r>
        <w:t>3</w:t>
      </w:r>
      <w:r>
        <w:rPr>
          <w:rFonts w:hint="eastAsia"/>
        </w:rPr>
        <w:t>-</w:t>
      </w:r>
      <w:r>
        <w:t xml:space="preserve">0 </w:t>
      </w:r>
      <w:r>
        <w:rPr>
          <w:rFonts w:hint="eastAsia"/>
        </w:rPr>
        <w:t xml:space="preserve">：测距频率 </w:t>
      </w:r>
      <w:r>
        <w:t>1</w:t>
      </w:r>
      <w:r>
        <w:rPr>
          <w:rFonts w:hint="eastAsia"/>
        </w:rPr>
        <w:t>-</w:t>
      </w:r>
      <w:r>
        <w:t>5</w:t>
      </w:r>
      <w:r>
        <w:rPr>
          <w:rFonts w:hint="eastAsia"/>
        </w:rPr>
        <w:t>Hz</w:t>
      </w:r>
    </w:p>
    <w:p>
      <w:pPr>
        <w:rPr>
          <w:color w:val="FF0000"/>
        </w:rPr>
      </w:pPr>
      <w:r>
        <w:rPr>
          <w:rFonts w:hint="eastAsia"/>
        </w:rPr>
        <w:t>状态值：</w:t>
      </w:r>
    </w:p>
    <w:tbl>
      <w:tblPr>
        <w:tblStyle w:val="14"/>
        <w:tblW w:w="6583" w:type="dxa"/>
        <w:tblInd w:w="92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1"/>
        <w:gridCol w:w="694"/>
        <w:gridCol w:w="630"/>
        <w:gridCol w:w="702"/>
        <w:gridCol w:w="630"/>
        <w:gridCol w:w="630"/>
        <w:gridCol w:w="1266"/>
        <w:gridCol w:w="11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4" w:hRule="atLeast"/>
        </w:trPr>
        <w:tc>
          <w:tcPr>
            <w:tcW w:w="4137" w:type="dxa"/>
            <w:gridSpan w:val="6"/>
            <w:shd w:val="clear" w:color="auto" w:fill="auto"/>
          </w:tcPr>
          <w:p>
            <w:pPr>
              <w:jc w:val="center"/>
              <w:rPr>
                <w:color w:val="000000"/>
                <w:lang w:val="zh-CN"/>
              </w:rPr>
            </w:pPr>
            <w:r>
              <w:rPr>
                <w:rFonts w:hint="eastAsia"/>
                <w:color w:val="000000"/>
                <w:lang w:val="zh-CN"/>
              </w:rPr>
              <w:t>保留</w:t>
            </w:r>
          </w:p>
        </w:tc>
        <w:tc>
          <w:tcPr>
            <w:tcW w:w="1266" w:type="dxa"/>
            <w:shd w:val="clear" w:color="auto" w:fill="auto"/>
          </w:tcPr>
          <w:p>
            <w:pPr>
              <w:jc w:val="center"/>
              <w:rPr>
                <w:color w:val="000000"/>
                <w:lang w:val="zh-CN"/>
              </w:rPr>
            </w:pPr>
            <w:r>
              <w:rPr>
                <w:rFonts w:hint="eastAsia"/>
                <w:color w:val="000000"/>
                <w:lang w:val="zh-CN"/>
              </w:rPr>
              <w:t>强拆（剪断）标志位</w:t>
            </w:r>
          </w:p>
        </w:tc>
        <w:tc>
          <w:tcPr>
            <w:tcW w:w="1180" w:type="dxa"/>
            <w:shd w:val="clear" w:color="auto" w:fill="auto"/>
          </w:tcPr>
          <w:p>
            <w:pPr>
              <w:rPr>
                <w:color w:val="000000"/>
                <w:lang w:val="zh-CN"/>
              </w:rPr>
            </w:pPr>
            <w:r>
              <w:rPr>
                <w:rFonts w:hint="eastAsia"/>
                <w:color w:val="000000"/>
                <w:lang w:val="zh-CN"/>
              </w:rPr>
              <w:t>运动标志位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" w:hRule="atLeast"/>
        </w:trPr>
        <w:tc>
          <w:tcPr>
            <w:tcW w:w="851" w:type="dxa"/>
            <w:shd w:val="clear" w:color="auto" w:fill="auto"/>
          </w:tcPr>
          <w:p>
            <w:pPr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>B</w:t>
            </w:r>
            <w:r>
              <w:rPr>
                <w:rFonts w:hint="eastAsia"/>
                <w:color w:val="000000"/>
                <w:lang w:val="zh-CN"/>
              </w:rPr>
              <w:t>it</w:t>
            </w:r>
            <w:r>
              <w:rPr>
                <w:color w:val="000000"/>
                <w:lang w:val="zh-CN"/>
              </w:rPr>
              <w:t>7</w:t>
            </w:r>
          </w:p>
        </w:tc>
        <w:tc>
          <w:tcPr>
            <w:tcW w:w="694" w:type="dxa"/>
            <w:shd w:val="clear" w:color="auto" w:fill="auto"/>
          </w:tcPr>
          <w:p>
            <w:pPr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>B</w:t>
            </w:r>
            <w:r>
              <w:rPr>
                <w:rFonts w:hint="eastAsia"/>
                <w:color w:val="000000"/>
                <w:lang w:val="zh-CN"/>
              </w:rPr>
              <w:t>it</w:t>
            </w:r>
            <w:r>
              <w:rPr>
                <w:color w:val="000000"/>
                <w:lang w:val="zh-CN"/>
              </w:rPr>
              <w:t>6</w:t>
            </w:r>
          </w:p>
        </w:tc>
        <w:tc>
          <w:tcPr>
            <w:tcW w:w="630" w:type="dxa"/>
            <w:shd w:val="clear" w:color="auto" w:fill="auto"/>
          </w:tcPr>
          <w:p>
            <w:pPr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>B</w:t>
            </w:r>
            <w:r>
              <w:rPr>
                <w:rFonts w:hint="eastAsia"/>
                <w:color w:val="000000"/>
                <w:lang w:val="zh-CN"/>
              </w:rPr>
              <w:t>it</w:t>
            </w:r>
            <w:r>
              <w:rPr>
                <w:color w:val="000000"/>
                <w:lang w:val="zh-CN"/>
              </w:rPr>
              <w:t>5</w:t>
            </w:r>
          </w:p>
        </w:tc>
        <w:tc>
          <w:tcPr>
            <w:tcW w:w="702" w:type="dxa"/>
            <w:shd w:val="clear" w:color="auto" w:fill="auto"/>
          </w:tcPr>
          <w:p>
            <w:pPr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>B</w:t>
            </w:r>
            <w:r>
              <w:rPr>
                <w:rFonts w:hint="eastAsia"/>
                <w:color w:val="000000"/>
                <w:lang w:val="zh-CN"/>
              </w:rPr>
              <w:t>it</w:t>
            </w:r>
            <w:r>
              <w:rPr>
                <w:color w:val="000000"/>
                <w:lang w:val="zh-CN"/>
              </w:rPr>
              <w:t>4</w:t>
            </w:r>
          </w:p>
        </w:tc>
        <w:tc>
          <w:tcPr>
            <w:tcW w:w="630" w:type="dxa"/>
            <w:shd w:val="clear" w:color="auto" w:fill="auto"/>
          </w:tcPr>
          <w:p>
            <w:pPr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>B</w:t>
            </w:r>
            <w:r>
              <w:rPr>
                <w:rFonts w:hint="eastAsia"/>
                <w:color w:val="000000"/>
                <w:lang w:val="zh-CN"/>
              </w:rPr>
              <w:t>it</w:t>
            </w:r>
            <w:r>
              <w:rPr>
                <w:color w:val="000000"/>
                <w:lang w:val="zh-CN"/>
              </w:rPr>
              <w:t>3</w:t>
            </w:r>
          </w:p>
        </w:tc>
        <w:tc>
          <w:tcPr>
            <w:tcW w:w="630" w:type="dxa"/>
            <w:shd w:val="clear" w:color="auto" w:fill="auto"/>
          </w:tcPr>
          <w:p>
            <w:pPr>
              <w:jc w:val="center"/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>B</w:t>
            </w:r>
            <w:r>
              <w:rPr>
                <w:rFonts w:hint="eastAsia"/>
                <w:color w:val="000000"/>
                <w:lang w:val="zh-CN"/>
              </w:rPr>
              <w:t>it</w:t>
            </w:r>
            <w:r>
              <w:rPr>
                <w:color w:val="000000"/>
                <w:lang w:val="zh-CN"/>
              </w:rPr>
              <w:t>2</w:t>
            </w:r>
          </w:p>
        </w:tc>
        <w:tc>
          <w:tcPr>
            <w:tcW w:w="1266" w:type="dxa"/>
            <w:shd w:val="clear" w:color="auto" w:fill="auto"/>
          </w:tcPr>
          <w:p>
            <w:pPr>
              <w:jc w:val="center"/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>B</w:t>
            </w:r>
            <w:r>
              <w:rPr>
                <w:rFonts w:hint="eastAsia"/>
                <w:color w:val="000000"/>
                <w:lang w:val="zh-CN"/>
              </w:rPr>
              <w:t>it</w:t>
            </w:r>
            <w:r>
              <w:rPr>
                <w:color w:val="000000"/>
                <w:lang w:val="zh-CN"/>
              </w:rPr>
              <w:t>1</w:t>
            </w:r>
          </w:p>
        </w:tc>
        <w:tc>
          <w:tcPr>
            <w:tcW w:w="1180" w:type="dxa"/>
            <w:shd w:val="clear" w:color="auto" w:fill="auto"/>
          </w:tcPr>
          <w:p>
            <w:pPr>
              <w:jc w:val="center"/>
              <w:rPr>
                <w:color w:val="000000"/>
                <w:lang w:val="zh-CN"/>
              </w:rPr>
            </w:pPr>
            <w:r>
              <w:rPr>
                <w:color w:val="000000"/>
                <w:lang w:val="zh-CN"/>
              </w:rPr>
              <w:t>B</w:t>
            </w:r>
            <w:r>
              <w:rPr>
                <w:rFonts w:hint="eastAsia"/>
                <w:color w:val="000000"/>
                <w:lang w:val="zh-CN"/>
              </w:rPr>
              <w:t>it0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27" w:hRule="atLeast"/>
        </w:trPr>
        <w:tc>
          <w:tcPr>
            <w:tcW w:w="851" w:type="dxa"/>
            <w:shd w:val="clear" w:color="auto" w:fill="auto"/>
          </w:tcPr>
          <w:p>
            <w:pPr>
              <w:rPr>
                <w:color w:val="000000"/>
                <w:lang w:val="zh-CN"/>
              </w:rPr>
            </w:pPr>
          </w:p>
        </w:tc>
        <w:tc>
          <w:tcPr>
            <w:tcW w:w="694" w:type="dxa"/>
            <w:shd w:val="clear" w:color="auto" w:fill="auto"/>
          </w:tcPr>
          <w:p>
            <w:pPr>
              <w:rPr>
                <w:color w:val="000000"/>
                <w:lang w:val="zh-CN"/>
              </w:rPr>
            </w:pPr>
          </w:p>
        </w:tc>
        <w:tc>
          <w:tcPr>
            <w:tcW w:w="630" w:type="dxa"/>
            <w:shd w:val="clear" w:color="auto" w:fill="auto"/>
          </w:tcPr>
          <w:p>
            <w:pPr>
              <w:rPr>
                <w:color w:val="000000"/>
                <w:lang w:val="zh-CN"/>
              </w:rPr>
            </w:pPr>
          </w:p>
        </w:tc>
        <w:tc>
          <w:tcPr>
            <w:tcW w:w="702" w:type="dxa"/>
            <w:shd w:val="clear" w:color="auto" w:fill="auto"/>
          </w:tcPr>
          <w:p>
            <w:pPr>
              <w:rPr>
                <w:color w:val="000000"/>
                <w:lang w:val="zh-CN"/>
              </w:rPr>
            </w:pPr>
          </w:p>
        </w:tc>
        <w:tc>
          <w:tcPr>
            <w:tcW w:w="630" w:type="dxa"/>
            <w:shd w:val="clear" w:color="auto" w:fill="auto"/>
          </w:tcPr>
          <w:p>
            <w:pPr>
              <w:rPr>
                <w:color w:val="000000"/>
                <w:lang w:val="zh-CN"/>
              </w:rPr>
            </w:pPr>
          </w:p>
        </w:tc>
        <w:tc>
          <w:tcPr>
            <w:tcW w:w="630" w:type="dxa"/>
            <w:shd w:val="clear" w:color="auto" w:fill="auto"/>
          </w:tcPr>
          <w:p>
            <w:pPr>
              <w:rPr>
                <w:color w:val="000000"/>
                <w:lang w:val="zh-CN"/>
              </w:rPr>
            </w:pPr>
          </w:p>
        </w:tc>
        <w:tc>
          <w:tcPr>
            <w:tcW w:w="1266" w:type="dxa"/>
            <w:shd w:val="clear" w:color="auto" w:fill="auto"/>
          </w:tcPr>
          <w:p>
            <w:pPr>
              <w:rPr>
                <w:color w:val="000000"/>
                <w:lang w:val="zh-CN"/>
              </w:rPr>
            </w:pPr>
            <w:r>
              <w:rPr>
                <w:rFonts w:hint="eastAsia"/>
                <w:color w:val="000000"/>
                <w:lang w:val="zh-CN"/>
              </w:rPr>
              <w:t>0/1</w:t>
            </w:r>
          </w:p>
        </w:tc>
        <w:tc>
          <w:tcPr>
            <w:tcW w:w="1180" w:type="dxa"/>
            <w:shd w:val="clear" w:color="auto" w:fill="auto"/>
          </w:tcPr>
          <w:p>
            <w:pPr>
              <w:rPr>
                <w:color w:val="000000"/>
                <w:lang w:val="zh-CN"/>
              </w:rPr>
            </w:pPr>
            <w:r>
              <w:rPr>
                <w:rFonts w:hint="eastAsia"/>
                <w:color w:val="000000"/>
                <w:lang w:val="zh-CN"/>
              </w:rPr>
              <w:t>0/1</w:t>
            </w:r>
          </w:p>
        </w:tc>
      </w:tr>
    </w:tbl>
    <w:p>
      <w:r>
        <w:rPr>
          <w:rFonts w:hint="eastAsia"/>
        </w:rPr>
        <w:t>运动标志位： 0　标签处于静止状态，１代表标签处于运动状态。</w:t>
      </w:r>
    </w:p>
    <w:p>
      <w:r>
        <w:rPr>
          <w:rFonts w:hint="eastAsia"/>
        </w:rPr>
        <w:t>强拆（剪断）标志位：1代表本标签检测到可能正在遭到了人为的破坏。</w:t>
      </w:r>
    </w:p>
    <w:p>
      <w:r>
        <w:rPr>
          <w:rFonts w:hint="eastAsia"/>
        </w:rPr>
        <w:t>版本号：版本号：Bit</w:t>
      </w:r>
      <w:r>
        <w:t>0</w:t>
      </w:r>
      <w:r>
        <w:rPr>
          <w:rFonts w:hint="eastAsia"/>
        </w:rPr>
        <w:t>-</w:t>
      </w:r>
      <w:r>
        <w:t>3</w:t>
      </w:r>
      <w:r>
        <w:rPr>
          <w:rFonts w:hint="eastAsia"/>
        </w:rPr>
        <w:t>：固件版本。</w:t>
      </w:r>
      <w:r>
        <w:t>B</w:t>
      </w:r>
      <w:r>
        <w:rPr>
          <w:rFonts w:hint="eastAsia"/>
        </w:rPr>
        <w:t>it</w:t>
      </w:r>
      <w:r>
        <w:t>4</w:t>
      </w:r>
      <w:r>
        <w:rPr>
          <w:rFonts w:hint="eastAsia"/>
        </w:rPr>
        <w:t>-</w:t>
      </w:r>
      <w:r>
        <w:t>7</w:t>
      </w:r>
      <w:r>
        <w:rPr>
          <w:rFonts w:hint="eastAsia"/>
        </w:rPr>
        <w:t>：硬件版本。</w:t>
      </w:r>
    </w:p>
    <w:p>
      <w:pPr>
        <w:widowControl/>
        <w:jc w:val="left"/>
      </w:pPr>
      <w:r>
        <w:br w:type="page"/>
      </w:r>
    </w:p>
    <w:p>
      <w:pPr>
        <w:rPr>
          <w:color w:val="000000"/>
          <w:lang w:val="zh-CN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  <w:bookmarkStart w:id="46" w:name="_Toc18516148"/>
      <w:r>
        <w:rPr>
          <w:rStyle w:val="30"/>
          <w:rFonts w:hint="eastAsia"/>
        </w:rPr>
        <w:t>8</w:t>
      </w:r>
      <w:r>
        <w:rPr>
          <w:rStyle w:val="30"/>
        </w:rPr>
        <w:t>.1.3</w:t>
      </w:r>
      <w:r>
        <w:rPr>
          <w:rStyle w:val="30"/>
          <w:rFonts w:hint="eastAsia"/>
        </w:rPr>
        <w:t>标签消息类型A</w:t>
      </w:r>
      <w:r>
        <w:rPr>
          <w:rStyle w:val="30"/>
        </w:rPr>
        <w:t>1</w:t>
      </w:r>
      <w:bookmarkEnd w:id="46"/>
      <w:r>
        <w:rPr>
          <w:rFonts w:hint="eastAsia" w:ascii="微软雅黑" w:hAnsi="微软雅黑" w:eastAsia="微软雅黑"/>
          <w:sz w:val="21"/>
        </w:rPr>
        <w:t>：</w:t>
      </w:r>
    </w:p>
    <w:tbl>
      <w:tblPr>
        <w:tblStyle w:val="14"/>
        <w:tblW w:w="57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199"/>
        <w:gridCol w:w="1428"/>
        <w:gridCol w:w="1080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消息长度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消息类型</w:t>
            </w: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测距距离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角度</w:t>
            </w:r>
          </w:p>
        </w:tc>
        <w:tc>
          <w:tcPr>
            <w:tcW w:w="994" w:type="dxa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RSSI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2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994" w:type="dxa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08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</w:rPr>
              <w:t>xA</w:t>
            </w:r>
            <w:r>
              <w:rPr>
                <w:rFonts w:ascii="微软雅黑" w:hAnsi="微软雅黑" w:eastAsia="微软雅黑"/>
                <w:sz w:val="18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pStyle w:val="19"/>
        <w:widowControl/>
        <w:ind w:firstLine="420"/>
        <w:jc w:val="both"/>
        <w:rPr>
          <w:rFonts w:ascii="微软雅黑" w:hAnsi="微软雅黑" w:eastAsia="微软雅黑"/>
          <w:sz w:val="18"/>
        </w:rPr>
      </w:pPr>
    </w:p>
    <w:p>
      <w:r>
        <w:rPr>
          <w:rFonts w:hint="eastAsia"/>
        </w:rPr>
        <w:t>测距距离：标签和PDOA基站测距距离，转化成1</w:t>
      </w:r>
      <w:r>
        <w:t>0</w:t>
      </w:r>
      <w:r>
        <w:rPr>
          <w:rFonts w:hint="eastAsia"/>
        </w:rPr>
        <w:t>进制后，单位cm</w:t>
      </w:r>
      <w:r>
        <w:t xml:space="preserve"> </w:t>
      </w:r>
    </w:p>
    <w:p>
      <w:r>
        <w:t xml:space="preserve">           0</w:t>
      </w:r>
      <w:r>
        <w:rPr>
          <w:rFonts w:hint="eastAsia"/>
        </w:rPr>
        <w:t>x</w:t>
      </w:r>
      <w:r>
        <w:t>123</w:t>
      </w:r>
      <w:r>
        <w:rPr>
          <w:rFonts w:hint="eastAsia"/>
        </w:rPr>
        <w:t>=</w:t>
      </w:r>
      <w:r>
        <w:t>291</w:t>
      </w:r>
      <w:r>
        <w:rPr>
          <w:rFonts w:hint="eastAsia"/>
        </w:rPr>
        <w:t>cm</w:t>
      </w:r>
    </w:p>
    <w:p>
      <w:r>
        <w:rPr>
          <w:rFonts w:hint="eastAsia"/>
        </w:rPr>
        <w:t>角度：标签和PDOA基站的角度，浮点型float。</w:t>
      </w:r>
    </w:p>
    <w:p>
      <w:r>
        <w:rPr>
          <w:rFonts w:hint="eastAsia"/>
        </w:rPr>
        <w:t>RSSI：有符号数</w:t>
      </w:r>
    </w:p>
    <w:p>
      <w:pPr>
        <w:rPr>
          <w:color w:val="000000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  <w:bookmarkStart w:id="47" w:name="_Toc18516149"/>
      <w:r>
        <w:rPr>
          <w:rStyle w:val="30"/>
          <w:rFonts w:hint="eastAsia"/>
        </w:rPr>
        <w:t>8</w:t>
      </w:r>
      <w:r>
        <w:rPr>
          <w:rStyle w:val="30"/>
        </w:rPr>
        <w:t>.1.4</w:t>
      </w:r>
      <w:r>
        <w:rPr>
          <w:rStyle w:val="30"/>
          <w:rFonts w:hint="eastAsia"/>
        </w:rPr>
        <w:t>标签消息类型B0</w:t>
      </w:r>
      <w:bookmarkEnd w:id="47"/>
      <w:r>
        <w:rPr>
          <w:rFonts w:hint="eastAsia" w:ascii="微软雅黑" w:hAnsi="微软雅黑" w:eastAsia="微软雅黑"/>
          <w:sz w:val="21"/>
        </w:rPr>
        <w:t>：</w:t>
      </w:r>
    </w:p>
    <w:tbl>
      <w:tblPr>
        <w:tblStyle w:val="14"/>
        <w:tblW w:w="829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199"/>
        <w:gridCol w:w="1344"/>
        <w:gridCol w:w="1187"/>
        <w:gridCol w:w="1428"/>
        <w:gridCol w:w="1080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6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消息长度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消息类型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同步基站类型</w:t>
            </w: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同步基站ID</w:t>
            </w: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标签计数器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时间差</w:t>
            </w:r>
          </w:p>
        </w:tc>
        <w:tc>
          <w:tcPr>
            <w:tcW w:w="994" w:type="dxa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RSSI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6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994" w:type="dxa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jc w:val="center"/>
        </w:trPr>
        <w:tc>
          <w:tcPr>
            <w:tcW w:w="106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</w:rPr>
              <w:t>C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</w:rPr>
              <w:t>xB0</w:t>
            </w:r>
          </w:p>
        </w:tc>
        <w:tc>
          <w:tcPr>
            <w:tcW w:w="134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187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/>
    <w:p>
      <w:r>
        <w:rPr>
          <w:rFonts w:hint="eastAsia"/>
        </w:rPr>
        <w:t>同步基站类型：0x</w:t>
      </w:r>
      <w:r>
        <w:t>12</w:t>
      </w:r>
    </w:p>
    <w:p>
      <w:r>
        <w:rPr>
          <w:rFonts w:hint="eastAsia"/>
        </w:rPr>
        <w:t>同步基站ID：ID</w:t>
      </w:r>
    </w:p>
    <w:p>
      <w:r>
        <w:rPr>
          <w:rFonts w:hint="eastAsia"/>
        </w:rPr>
        <w:t>标签计数器：同一个标签用同一计数器的所有时间差计算坐标</w:t>
      </w:r>
    </w:p>
    <w:p>
      <w:r>
        <w:rPr>
          <w:rFonts w:hint="eastAsia"/>
        </w:rPr>
        <w:t>时间差：有符号数</w:t>
      </w:r>
    </w:p>
    <w:p>
      <w:r>
        <w:rPr>
          <w:rFonts w:hint="eastAsia"/>
        </w:rPr>
        <w:t>RSSI：有符号数</w:t>
      </w:r>
    </w:p>
    <w:p>
      <w:pPr>
        <w:pStyle w:val="19"/>
        <w:widowControl/>
        <w:ind w:firstLine="420"/>
        <w:jc w:val="both"/>
        <w:rPr>
          <w:rFonts w:ascii="微软雅黑" w:hAnsi="微软雅黑" w:eastAsia="微软雅黑"/>
          <w:sz w:val="18"/>
        </w:rPr>
      </w:pPr>
    </w:p>
    <w:p>
      <w:pPr>
        <w:pStyle w:val="19"/>
        <w:widowControl/>
        <w:jc w:val="both"/>
        <w:rPr>
          <w:rFonts w:ascii="微软雅黑" w:hAnsi="微软雅黑" w:eastAsia="微软雅黑"/>
          <w:sz w:val="18"/>
        </w:rPr>
      </w:pPr>
      <w:bookmarkStart w:id="48" w:name="_Toc18516150"/>
      <w:r>
        <w:rPr>
          <w:rStyle w:val="30"/>
          <w:rFonts w:hint="eastAsia"/>
        </w:rPr>
        <w:t>8</w:t>
      </w:r>
      <w:r>
        <w:rPr>
          <w:rStyle w:val="30"/>
        </w:rPr>
        <w:t>.1.5</w:t>
      </w:r>
      <w:r>
        <w:rPr>
          <w:rStyle w:val="30"/>
          <w:rFonts w:hint="eastAsia"/>
        </w:rPr>
        <w:t>标签消息类型B</w:t>
      </w:r>
      <w:r>
        <w:rPr>
          <w:rStyle w:val="30"/>
        </w:rPr>
        <w:t>1</w:t>
      </w:r>
      <w:bookmarkEnd w:id="48"/>
      <w:r>
        <w:rPr>
          <w:rFonts w:hint="eastAsia" w:ascii="微软雅黑" w:hAnsi="微软雅黑" w:eastAsia="微软雅黑"/>
          <w:sz w:val="21"/>
        </w:rPr>
        <w:t>：</w:t>
      </w:r>
    </w:p>
    <w:tbl>
      <w:tblPr>
        <w:tblStyle w:val="14"/>
        <w:tblW w:w="5765" w:type="dxa"/>
        <w:tblInd w:w="-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1199"/>
        <w:gridCol w:w="1428"/>
        <w:gridCol w:w="1080"/>
        <w:gridCol w:w="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消息长度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消息类型</w:t>
            </w: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标签计数器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角度</w:t>
            </w:r>
          </w:p>
        </w:tc>
        <w:tc>
          <w:tcPr>
            <w:tcW w:w="994" w:type="dxa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RSSI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1Byte</w:t>
            </w: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4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  <w:tc>
          <w:tcPr>
            <w:tcW w:w="994" w:type="dxa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1</w:t>
            </w:r>
            <w:r>
              <w:rPr>
                <w:rFonts w:hint="eastAsia" w:ascii="微软雅黑" w:hAnsi="微软雅黑" w:eastAsia="微软雅黑"/>
                <w:sz w:val="18"/>
              </w:rPr>
              <w:t>Byte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1064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0x</w:t>
            </w:r>
            <w:r>
              <w:rPr>
                <w:rFonts w:ascii="微软雅黑" w:hAnsi="微软雅黑" w:eastAsia="微软雅黑"/>
                <w:sz w:val="18"/>
              </w:rPr>
              <w:t>07</w:t>
            </w:r>
          </w:p>
        </w:tc>
        <w:tc>
          <w:tcPr>
            <w:tcW w:w="1199" w:type="dxa"/>
            <w:shd w:val="clear" w:color="auto" w:fill="auto"/>
            <w:vAlign w:val="center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0</w:t>
            </w:r>
            <w:r>
              <w:rPr>
                <w:rFonts w:hint="eastAsia" w:ascii="微软雅黑" w:hAnsi="微软雅黑" w:eastAsia="微软雅黑"/>
                <w:sz w:val="18"/>
              </w:rPr>
              <w:t>xB</w:t>
            </w:r>
            <w:r>
              <w:rPr>
                <w:rFonts w:ascii="微软雅黑" w:hAnsi="微软雅黑" w:eastAsia="微软雅黑"/>
                <w:sz w:val="18"/>
              </w:rPr>
              <w:t>1</w:t>
            </w:r>
          </w:p>
        </w:tc>
        <w:tc>
          <w:tcPr>
            <w:tcW w:w="1428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080" w:type="dxa"/>
            <w:shd w:val="clear" w:color="auto" w:fill="auto"/>
            <w:vAlign w:val="center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994" w:type="dxa"/>
          </w:tcPr>
          <w:p>
            <w:pPr>
              <w:pStyle w:val="19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pStyle w:val="19"/>
        <w:widowControl/>
        <w:ind w:firstLine="420"/>
        <w:jc w:val="both"/>
        <w:rPr>
          <w:rFonts w:ascii="微软雅黑" w:hAnsi="微软雅黑" w:eastAsia="微软雅黑"/>
          <w:sz w:val="18"/>
        </w:rPr>
      </w:pPr>
    </w:p>
    <w:p>
      <w:r>
        <w:rPr>
          <w:rFonts w:hint="eastAsia"/>
        </w:rPr>
        <w:t>标签计数器：</w:t>
      </w:r>
    </w:p>
    <w:p>
      <w:r>
        <w:rPr>
          <w:rFonts w:hint="eastAsia"/>
        </w:rPr>
        <w:t>角度：float类型</w:t>
      </w:r>
    </w:p>
    <w:p>
      <w:r>
        <w:rPr>
          <w:rFonts w:hint="eastAsia"/>
        </w:rPr>
        <w:t>RSSI：有符号数</w:t>
      </w:r>
    </w:p>
    <w:p/>
    <w:p>
      <w:pPr>
        <w:widowControl/>
        <w:jc w:val="left"/>
        <w:rPr>
          <w:rFonts w:ascii="微软雅黑" w:hAnsi="微软雅黑" w:eastAsia="微软雅黑"/>
          <w:kern w:val="0"/>
          <w:sz w:val="18"/>
        </w:rPr>
      </w:pPr>
      <w:r>
        <w:rPr>
          <w:rFonts w:ascii="微软雅黑" w:hAnsi="微软雅黑" w:eastAsia="微软雅黑"/>
          <w:sz w:val="18"/>
        </w:rPr>
        <w:br w:type="page"/>
      </w:r>
    </w:p>
    <w:p>
      <w:pPr>
        <w:pStyle w:val="19"/>
        <w:widowControl/>
        <w:jc w:val="both"/>
        <w:rPr>
          <w:rFonts w:ascii="微软雅黑" w:hAnsi="微软雅黑" w:eastAsia="微软雅黑"/>
          <w:b/>
          <w:szCs w:val="24"/>
        </w:rPr>
      </w:pPr>
      <w:r>
        <w:rPr>
          <w:rFonts w:hint="eastAsia" w:ascii="微软雅黑" w:hAnsi="微软雅黑" w:eastAsia="微软雅黑"/>
          <w:b/>
          <w:szCs w:val="24"/>
        </w:rPr>
        <w:t>九、CRC计算方法</w:t>
      </w:r>
    </w:p>
    <w:p>
      <w:pPr>
        <w:rPr>
          <w:rFonts w:ascii="微软雅黑" w:hAnsi="微软雅黑" w:eastAsia="微软雅黑"/>
          <w:b/>
          <w:szCs w:val="21"/>
        </w:rPr>
      </w:pPr>
      <w:r>
        <w:rPr>
          <w:rFonts w:hint="eastAsia" w:ascii="微软雅黑" w:hAnsi="微软雅黑" w:eastAsia="微软雅黑"/>
          <w:b/>
          <w:szCs w:val="21"/>
        </w:rPr>
        <w:t>《CRC校验规范》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/*****************************************************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描    述：  CRC16校验子程序</w:t>
      </w:r>
      <w:r>
        <w:rPr>
          <w:rFonts w:hint="eastAsia" w:ascii="宋体" w:hAnsi="宋体" w:cs="宋体"/>
          <w:kern w:val="28"/>
        </w:rPr>
        <w:t xml:space="preserve"> x^16 + x^12 + x^5 + 1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入口参数：  指向数组指针，校验字节个数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出口参数：  16位CRC校验码</w:t>
      </w:r>
    </w:p>
    <w:p>
      <w:pPr>
        <w:ind w:firstLine="420"/>
        <w:rPr>
          <w:rFonts w:ascii="宋体" w:hAnsi="宋体" w:cs="宋体"/>
        </w:rPr>
      </w:pPr>
      <w:r>
        <w:rPr>
          <w:rFonts w:hint="eastAsia" w:ascii="宋体" w:hAnsi="宋体" w:cs="宋体"/>
        </w:rPr>
        <w:t>******************************************************/</w:t>
      </w:r>
    </w:p>
    <w:p>
      <w:pPr>
        <w:rPr>
          <w:rFonts w:ascii="宋体" w:hAnsi="宋体" w:cs="宋体"/>
        </w:rPr>
      </w:pPr>
      <w:r>
        <w:rPr>
          <w:rFonts w:hint="eastAsia" w:ascii="Cambria" w:hAnsi="Cambria"/>
          <w:kern w:val="28"/>
          <w:szCs w:val="21"/>
        </w:rPr>
        <w:t>const uint16_t crc16_table[256] =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>{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0x0000,0x1021,0x2042,0x3063,0x4084,0x50a5,0x60c6,0x70e7,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0x8108,0x9129,0xa14a,0xb16b,0xc18c,0xd1ad,0xe1ce,0xf1ef,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0x1231,0x0210,0x3273,0x2252,0x52b5,0x4294,0x72f7,0x62d6,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0x9339,0x8318,0xb37b,0xa35a,0xd3bd,0xc39c,0xf3ff,0xe3de,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0x2462,0x3443,0x0420,0x1401,0x64e6,0x74c7,0x44a4,0x5485,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0xa56a,0xb54b,0x8528,0x9509,0xe5ee,0xf5cf,0xc5ac,0xd58d,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0x3653,0x2672,0x1611,0x0630,0x76d7,0x66f6,0x5695,0x46b4,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0xb75b,0xa77a,0x9719,0x8738,0xf7df,0xe7fe,0xd79d,0xc7bc,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0x48c4,0x58e5,0x6886,0x78a7,0x0840,0x1861,0x2802,0x3823,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0xc9cc,0xd9ed,0xe98e,0xf9af,0x8948,0x9969,0xa90a,0xb92b,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0x5af5,0x4ad4,0x7ab7,0x6a96,0x1a71,0x0a50,0x3a33,0x2a12,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0xdbfd,0xcbdc,0xfbbf,0xeb9e,0x9b79,0x8b58,0xbb3b,0xab1a,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0x6ca6,0x7c87,0x4ce4,0x5cc5,0x2c22,0x3c03,0x0c60,0x1c41,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0xedae,0xfd8f,0xcdec,0xddcd,0xad2a,0xbd0b,0x8d68,0x9d49,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0x7e97,0x6eb6,0x5ed5,0x4ef4,0x3e13,0x2e32,0x1e51,0x0e70,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0xff9f,0xefbe,0xdfdd,0xcffc,0xbf1b,0xaf3a,0x9f59,0x8f78,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0x9188,0x81a9,0xb1ca,0xa1eb,0xd10c,0xc12d,0xf14e,0xe16f,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0x1080,0x00a1,0x30c2,0x20e3,0x5004,0x4025,0x7046,0x6067,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0x83b9,0x9398,0xa3fb,0xb3da,0xc33d,0xd31c,0xe37f,0xf35e,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0x02b1,0x1290,0x22f3,0x32d2,0x4235,0x5214,0x6277,0x7256,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0xb5ea,0xa5cb,0x95a8,0x8589,0xf56e,0xe54f,0xd52c,0xc50d,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0x34e2,0x24c3,0x14a0,0x0481,0x7466,0x6447,0x5424,0x4405,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0xa7db,0xb7fa,0x8799,0x97b8,0xe75f,0xf77e,0xc71d,0xd73c,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0x26d3,0x36f2,0x0691,0x16b0,0x6657,0x7676,0x4615,0x5634,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0xd94c,0xc96d,0xf90e,0xe92f,0x99c8,0x89e9,0xb98a,0xa9ab,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0x5844,0x4865,0x7806,0x6827,0x18c0,0x08e1,0x3882,0x28a3,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0xcb7d,0xdb5c,0xeb3f,0xfb1e,0x8bf9,0x9bd8,0xabbb,0xbb9a,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0x4a75,0x5a54,0x6a37,0x7a16,0x0af1,0x1ad0,0x2ab3,0x3a92,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0xfd2e,0xed0f,0xdd6c,0xcd4d,0xbdaa,0xad8b,0x9de8,0x8dc9,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0x7c26,0x6c07,0x5c64,0x4c45,0x3ca2,0x2c83,0x1ce0,0x0cc1,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0xef1f,0xff3e,0xcf5d,0xdf7c,0xaf9b,0xbfba,0x8fd9,0x9ff8,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0x6e17,0x7e36,0x4e55,0x5e74,0x2e93,0x3eb2,0x0ed1,0x1ef0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>};</w:t>
      </w:r>
    </w:p>
    <w:p>
      <w:pPr>
        <w:rPr>
          <w:rFonts w:ascii="Cambria" w:hAnsi="Cambria"/>
          <w:kern w:val="28"/>
          <w:szCs w:val="21"/>
        </w:rPr>
      </w:pP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>uint16_t my_crc16( char * const buf,int count)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>{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unsigned char *ptr = (unsigned char *)buf;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unsigned short crc_reg = 0xffff;        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while (count--) 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{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    crc_reg = (crc_reg &lt;&lt; 8) ^ crc16_table[( (crc_reg &gt;&gt; 8) ^ *ptr++ ) &amp; 0xff];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} 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 xml:space="preserve">    return crc_reg;                        </w:t>
      </w:r>
    </w:p>
    <w:p>
      <w:pPr>
        <w:rPr>
          <w:rFonts w:ascii="Cambria" w:hAnsi="Cambria"/>
          <w:kern w:val="28"/>
          <w:szCs w:val="21"/>
        </w:rPr>
      </w:pPr>
      <w:r>
        <w:rPr>
          <w:rFonts w:hint="eastAsia" w:ascii="Cambria" w:hAnsi="Cambria"/>
          <w:kern w:val="28"/>
          <w:szCs w:val="21"/>
        </w:rPr>
        <w:t>}</w:t>
      </w:r>
    </w:p>
    <w:p>
      <w:pPr>
        <w:widowControl/>
        <w:jc w:val="left"/>
        <w:rPr>
          <w:rFonts w:ascii="宋体" w:hAnsi="宋体"/>
          <w:b/>
          <w:kern w:val="0"/>
        </w:rPr>
      </w:pPr>
      <w:r>
        <w:rPr>
          <w:rFonts w:ascii="宋体" w:hAnsi="宋体"/>
          <w:b/>
          <w:kern w:val="0"/>
        </w:rPr>
        <w:br w:type="page"/>
      </w:r>
    </w:p>
    <w:p>
      <w:pPr>
        <w:ind w:firstLine="420"/>
        <w:rPr>
          <w:rFonts w:ascii="宋体" w:hAnsi="宋体"/>
          <w:b/>
          <w:kern w:val="0"/>
        </w:rPr>
      </w:pPr>
    </w:p>
    <w:p>
      <w:pPr>
        <w:pStyle w:val="2"/>
      </w:pPr>
      <w:bookmarkStart w:id="49" w:name="_Toc18516151"/>
      <w:r>
        <w:rPr>
          <w:rFonts w:hint="eastAsia"/>
        </w:rPr>
        <w:t>附录一：《基站错误代码表》</w:t>
      </w:r>
      <w:bookmarkEnd w:id="49"/>
    </w:p>
    <w:tbl>
      <w:tblPr>
        <w:tblStyle w:val="14"/>
        <w:tblW w:w="54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206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D9D9D9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错误代码</w:t>
            </w:r>
          </w:p>
        </w:tc>
        <w:tc>
          <w:tcPr>
            <w:tcW w:w="2067" w:type="dxa"/>
            <w:shd w:val="clear" w:color="auto" w:fill="D9D9D9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名称</w:t>
            </w:r>
          </w:p>
        </w:tc>
        <w:tc>
          <w:tcPr>
            <w:tcW w:w="2268" w:type="dxa"/>
            <w:shd w:val="clear" w:color="auto" w:fill="D9D9D9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ind w:firstLine="435"/>
        <w:rPr>
          <w:rFonts w:ascii="微软雅黑" w:hAnsi="微软雅黑" w:eastAsia="微软雅黑"/>
          <w:b/>
          <w:color w:val="800080"/>
          <w:sz w:val="18"/>
        </w:rPr>
      </w:pPr>
      <w:r>
        <w:rPr>
          <w:rFonts w:ascii="微软雅黑" w:hAnsi="微软雅黑" w:eastAsia="微软雅黑"/>
          <w:b/>
          <w:sz w:val="18"/>
        </w:rPr>
        <w:br w:type="textWrapping"/>
      </w:r>
    </w:p>
    <w:p>
      <w:pPr>
        <w:pStyle w:val="25"/>
      </w:pPr>
      <w:bookmarkStart w:id="50" w:name="_Toc18516152"/>
      <w:r>
        <w:rPr>
          <w:rFonts w:hint="eastAsia"/>
        </w:rPr>
        <w:t>附录二：《标签错误代码表》</w:t>
      </w:r>
      <w:bookmarkEnd w:id="50"/>
    </w:p>
    <w:tbl>
      <w:tblPr>
        <w:tblStyle w:val="14"/>
        <w:tblW w:w="5439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2067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D9D9D9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错误代码</w:t>
            </w:r>
          </w:p>
        </w:tc>
        <w:tc>
          <w:tcPr>
            <w:tcW w:w="2067" w:type="dxa"/>
            <w:shd w:val="clear" w:color="auto" w:fill="D9D9D9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名称</w:t>
            </w:r>
          </w:p>
        </w:tc>
        <w:tc>
          <w:tcPr>
            <w:tcW w:w="2268" w:type="dxa"/>
            <w:shd w:val="clear" w:color="auto" w:fill="D9D9D9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104" w:type="dxa"/>
            <w:shd w:val="clear" w:color="auto" w:fill="auto"/>
          </w:tcPr>
          <w:p>
            <w:pPr>
              <w:pStyle w:val="19"/>
              <w:widowControl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67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268" w:type="dxa"/>
            <w:shd w:val="clear" w:color="auto" w:fill="auto"/>
          </w:tcPr>
          <w:p>
            <w:pPr>
              <w:pStyle w:val="19"/>
              <w:widowControl/>
              <w:jc w:val="both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spacing w:line="280" w:lineRule="exact"/>
        <w:ind w:firstLine="437"/>
        <w:rPr>
          <w:rFonts w:ascii="微软雅黑" w:hAnsi="微软雅黑" w:eastAsia="微软雅黑"/>
          <w:b/>
          <w:sz w:val="18"/>
        </w:rPr>
      </w:pPr>
    </w:p>
    <w:p>
      <w:pPr>
        <w:widowControl/>
        <w:jc w:val="left"/>
        <w:rPr>
          <w:rFonts w:ascii="微软雅黑" w:hAnsi="微软雅黑" w:eastAsia="微软雅黑"/>
          <w:sz w:val="18"/>
        </w:rPr>
      </w:pPr>
      <w:r>
        <w:rPr>
          <w:rFonts w:ascii="微软雅黑" w:hAnsi="微软雅黑" w:eastAsia="微软雅黑"/>
          <w:b/>
          <w:szCs w:val="21"/>
        </w:rPr>
        <w:br w:type="page"/>
      </w:r>
      <w:bookmarkStart w:id="51" w:name="_Toc18516153"/>
      <w:r>
        <w:rPr>
          <w:rStyle w:val="22"/>
          <w:rFonts w:hint="eastAsia"/>
        </w:rPr>
        <w:t>修改记录</w:t>
      </w:r>
      <w:bookmarkEnd w:id="51"/>
      <w:r>
        <w:rPr>
          <w:rFonts w:hint="eastAsia" w:ascii="微软雅黑" w:hAnsi="微软雅黑" w:eastAsia="微软雅黑"/>
          <w:sz w:val="18"/>
        </w:rPr>
        <w:t>：</w:t>
      </w:r>
    </w:p>
    <w:tbl>
      <w:tblPr>
        <w:tblStyle w:val="14"/>
        <w:tblW w:w="82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88"/>
        <w:gridCol w:w="1745"/>
        <w:gridCol w:w="1494"/>
        <w:gridCol w:w="1559"/>
        <w:gridCol w:w="207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88" w:type="dxa"/>
            <w:tcMar>
              <w:top w:w="28" w:type="dxa"/>
              <w:left w:w="57" w:type="dxa"/>
              <w:bottom w:w="28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修改人</w:t>
            </w:r>
          </w:p>
        </w:tc>
        <w:tc>
          <w:tcPr>
            <w:tcW w:w="1745" w:type="dxa"/>
            <w:tcMar>
              <w:top w:w="28" w:type="dxa"/>
              <w:left w:w="57" w:type="dxa"/>
              <w:bottom w:w="28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修改时间</w:t>
            </w:r>
          </w:p>
        </w:tc>
        <w:tc>
          <w:tcPr>
            <w:tcW w:w="1494" w:type="dxa"/>
            <w:tcMar>
              <w:top w:w="28" w:type="dxa"/>
              <w:left w:w="57" w:type="dxa"/>
              <w:bottom w:w="28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版本记录</w:t>
            </w:r>
          </w:p>
        </w:tc>
        <w:tc>
          <w:tcPr>
            <w:tcW w:w="1559" w:type="dxa"/>
            <w:tcMar>
              <w:top w:w="28" w:type="dxa"/>
              <w:left w:w="57" w:type="dxa"/>
              <w:bottom w:w="28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审核</w:t>
            </w:r>
          </w:p>
        </w:tc>
        <w:tc>
          <w:tcPr>
            <w:tcW w:w="2074" w:type="dxa"/>
            <w:tcMar>
              <w:top w:w="28" w:type="dxa"/>
              <w:left w:w="57" w:type="dxa"/>
              <w:bottom w:w="28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388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Guo</w:t>
            </w:r>
          </w:p>
        </w:tc>
        <w:tc>
          <w:tcPr>
            <w:tcW w:w="1745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2</w:t>
            </w:r>
            <w:r>
              <w:rPr>
                <w:rFonts w:ascii="微软雅黑" w:hAnsi="微软雅黑" w:eastAsia="微软雅黑"/>
                <w:sz w:val="18"/>
              </w:rPr>
              <w:t>019</w:t>
            </w:r>
            <w:r>
              <w:rPr>
                <w:rFonts w:hint="eastAsia" w:ascii="微软雅黑" w:hAnsi="微软雅黑" w:eastAsia="微软雅黑"/>
                <w:sz w:val="18"/>
              </w:rPr>
              <w:t>-</w:t>
            </w:r>
            <w:r>
              <w:rPr>
                <w:rFonts w:ascii="微软雅黑" w:hAnsi="微软雅黑" w:eastAsia="微软雅黑"/>
                <w:sz w:val="18"/>
              </w:rPr>
              <w:t>0904</w:t>
            </w:r>
          </w:p>
        </w:tc>
        <w:tc>
          <w:tcPr>
            <w:tcW w:w="1494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ascii="微软雅黑" w:hAnsi="微软雅黑" w:eastAsia="微软雅黑"/>
                <w:sz w:val="18"/>
              </w:rPr>
              <w:t>V1.3.0</w:t>
            </w:r>
          </w:p>
        </w:tc>
        <w:tc>
          <w:tcPr>
            <w:tcW w:w="1559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74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  <w:r>
              <w:rPr>
                <w:rFonts w:hint="eastAsia" w:ascii="微软雅黑" w:hAnsi="微软雅黑" w:eastAsia="微软雅黑"/>
                <w:sz w:val="18"/>
              </w:rPr>
              <w:t>增加TDOA相关字段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388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745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94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559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74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388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745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94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559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74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388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745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94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559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74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3" w:hRule="atLeast"/>
        </w:trPr>
        <w:tc>
          <w:tcPr>
            <w:tcW w:w="1388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745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494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1559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  <w:tc>
          <w:tcPr>
            <w:tcW w:w="2074" w:type="dxa"/>
            <w:tcMar>
              <w:top w:w="57" w:type="dxa"/>
              <w:left w:w="57" w:type="dxa"/>
              <w:bottom w:w="57" w:type="dxa"/>
              <w:right w:w="0" w:type="dxa"/>
            </w:tcMar>
          </w:tcPr>
          <w:p>
            <w:pPr>
              <w:spacing w:line="240" w:lineRule="exact"/>
              <w:jc w:val="center"/>
              <w:rPr>
                <w:rFonts w:ascii="微软雅黑" w:hAnsi="微软雅黑" w:eastAsia="微软雅黑"/>
                <w:sz w:val="18"/>
              </w:rPr>
            </w:pPr>
          </w:p>
        </w:tc>
      </w:tr>
    </w:tbl>
    <w:p>
      <w:pPr>
        <w:rPr>
          <w:rFonts w:ascii="微软雅黑" w:hAnsi="微软雅黑" w:eastAsia="微软雅黑"/>
          <w:b/>
          <w:color w:val="800080"/>
          <w:sz w:val="18"/>
        </w:rPr>
      </w:pPr>
    </w:p>
    <w:sectPr>
      <w:pgSz w:w="11906" w:h="16838"/>
      <w:pgMar w:top="1440" w:right="1797" w:bottom="1440" w:left="1797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">
    <w:altName w:val="Arial Unicode MS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  <w:r>
      <w:rPr>
        <w:rStyle w:val="17"/>
        <w:rFonts w:hint="eastAsia"/>
      </w:rPr>
      <w:t>第</w:t>
    </w:r>
    <w:r>
      <w:fldChar w:fldCharType="begin"/>
    </w:r>
    <w:r>
      <w:rPr>
        <w:rStyle w:val="17"/>
      </w:rPr>
      <w:instrText xml:space="preserve"> PAGE </w:instrText>
    </w:r>
    <w:r>
      <w:fldChar w:fldCharType="separate"/>
    </w:r>
    <w:r>
      <w:rPr>
        <w:rStyle w:val="17"/>
      </w:rPr>
      <w:t>5</w:t>
    </w:r>
    <w:r>
      <w:fldChar w:fldCharType="end"/>
    </w:r>
    <w:r>
      <w:rPr>
        <w:rStyle w:val="17"/>
        <w:rFonts w:hint="eastAsia"/>
      </w:rPr>
      <w:t xml:space="preserve"> 页 / 共 </w:t>
    </w:r>
    <w:r>
      <w:fldChar w:fldCharType="begin"/>
    </w:r>
    <w:r>
      <w:rPr>
        <w:rStyle w:val="17"/>
      </w:rPr>
      <w:instrText xml:space="preserve"> NUMPAGES </w:instrText>
    </w:r>
    <w:r>
      <w:fldChar w:fldCharType="separate"/>
    </w:r>
    <w:r>
      <w:rPr>
        <w:rStyle w:val="17"/>
      </w:rPr>
      <w:t>23</w:t>
    </w:r>
    <w:r>
      <w:fldChar w:fldCharType="end"/>
    </w:r>
    <w:r>
      <w:rPr>
        <w:rStyle w:val="17"/>
        <w:rFonts w:hint="eastAsia"/>
      </w:rPr>
      <w:t>页</w:t>
    </w:r>
    <w:r>
      <w:rPr>
        <w:rFonts w:hint="eastAsia"/>
      </w:rPr>
      <w:br w:type="textWrapping"/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9"/>
      <w:ind w:firstLine="241" w:firstLineChars="100"/>
      <w:jc w:val="both"/>
      <w:rPr>
        <w:b/>
        <w:sz w:val="24"/>
      </w:rPr>
    </w:pPr>
    <w:r>
      <w:rPr>
        <w:rFonts w:hint="eastAsia"/>
        <w:b/>
        <w:sz w:val="24"/>
      </w:rPr>
      <w:t xml:space="preserve">ccRFID                                    </w:t>
    </w:r>
    <w:r>
      <w:rPr>
        <w:b/>
        <w:sz w:val="24"/>
      </w:rPr>
      <w:t xml:space="preserve">     </w:t>
    </w:r>
    <w:r>
      <w:rPr>
        <w:rFonts w:hint="eastAsia"/>
        <w:b/>
        <w:sz w:val="24"/>
      </w:rPr>
      <w:t>通用阅读器通信规约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0ABB"/>
    <w:rsid w:val="00001AF6"/>
    <w:rsid w:val="0000443F"/>
    <w:rsid w:val="00005431"/>
    <w:rsid w:val="00005B42"/>
    <w:rsid w:val="00006709"/>
    <w:rsid w:val="00006847"/>
    <w:rsid w:val="00006A01"/>
    <w:rsid w:val="00006E61"/>
    <w:rsid w:val="00011E92"/>
    <w:rsid w:val="00012509"/>
    <w:rsid w:val="000130B2"/>
    <w:rsid w:val="00013E3F"/>
    <w:rsid w:val="00015D7D"/>
    <w:rsid w:val="000168E1"/>
    <w:rsid w:val="000170BE"/>
    <w:rsid w:val="0002369E"/>
    <w:rsid w:val="00025C5B"/>
    <w:rsid w:val="00030484"/>
    <w:rsid w:val="000317F8"/>
    <w:rsid w:val="000439C2"/>
    <w:rsid w:val="00043A0B"/>
    <w:rsid w:val="00044CE8"/>
    <w:rsid w:val="00050197"/>
    <w:rsid w:val="000539E8"/>
    <w:rsid w:val="000543F2"/>
    <w:rsid w:val="00054603"/>
    <w:rsid w:val="00054C2B"/>
    <w:rsid w:val="000551AC"/>
    <w:rsid w:val="00055B3D"/>
    <w:rsid w:val="00060714"/>
    <w:rsid w:val="00060A40"/>
    <w:rsid w:val="000622C8"/>
    <w:rsid w:val="00063DC0"/>
    <w:rsid w:val="000660C9"/>
    <w:rsid w:val="00070851"/>
    <w:rsid w:val="00072FE8"/>
    <w:rsid w:val="0008091C"/>
    <w:rsid w:val="000832A4"/>
    <w:rsid w:val="00083B66"/>
    <w:rsid w:val="0008526C"/>
    <w:rsid w:val="0008628D"/>
    <w:rsid w:val="00086C30"/>
    <w:rsid w:val="000920FE"/>
    <w:rsid w:val="00092553"/>
    <w:rsid w:val="00092E1B"/>
    <w:rsid w:val="00095AAC"/>
    <w:rsid w:val="000A0A60"/>
    <w:rsid w:val="000A1B7C"/>
    <w:rsid w:val="000A22FF"/>
    <w:rsid w:val="000A3917"/>
    <w:rsid w:val="000A7BFC"/>
    <w:rsid w:val="000B1C9F"/>
    <w:rsid w:val="000B26E4"/>
    <w:rsid w:val="000B5632"/>
    <w:rsid w:val="000B5D7D"/>
    <w:rsid w:val="000C22D8"/>
    <w:rsid w:val="000C4680"/>
    <w:rsid w:val="000C4EAA"/>
    <w:rsid w:val="000C61D0"/>
    <w:rsid w:val="000C64DF"/>
    <w:rsid w:val="000C6C26"/>
    <w:rsid w:val="000D062B"/>
    <w:rsid w:val="000D0B70"/>
    <w:rsid w:val="000D1581"/>
    <w:rsid w:val="000D1FF2"/>
    <w:rsid w:val="000D47E6"/>
    <w:rsid w:val="000D5A75"/>
    <w:rsid w:val="000D6B03"/>
    <w:rsid w:val="000D6DD7"/>
    <w:rsid w:val="000E018F"/>
    <w:rsid w:val="000E1560"/>
    <w:rsid w:val="000E25BC"/>
    <w:rsid w:val="000E346E"/>
    <w:rsid w:val="000E6391"/>
    <w:rsid w:val="000F1064"/>
    <w:rsid w:val="000F4558"/>
    <w:rsid w:val="000F53FE"/>
    <w:rsid w:val="000F58BC"/>
    <w:rsid w:val="000F5B6A"/>
    <w:rsid w:val="000F6158"/>
    <w:rsid w:val="000F65F1"/>
    <w:rsid w:val="00101975"/>
    <w:rsid w:val="00101AB7"/>
    <w:rsid w:val="00101B00"/>
    <w:rsid w:val="00101B4F"/>
    <w:rsid w:val="00101F71"/>
    <w:rsid w:val="00101FD8"/>
    <w:rsid w:val="00102A49"/>
    <w:rsid w:val="00103232"/>
    <w:rsid w:val="0010412D"/>
    <w:rsid w:val="00105A95"/>
    <w:rsid w:val="00106263"/>
    <w:rsid w:val="00106435"/>
    <w:rsid w:val="001068CE"/>
    <w:rsid w:val="001071BE"/>
    <w:rsid w:val="00110C74"/>
    <w:rsid w:val="0011343E"/>
    <w:rsid w:val="00113C33"/>
    <w:rsid w:val="00115AA6"/>
    <w:rsid w:val="001216B3"/>
    <w:rsid w:val="001242DF"/>
    <w:rsid w:val="0012432E"/>
    <w:rsid w:val="00124905"/>
    <w:rsid w:val="0012566A"/>
    <w:rsid w:val="00130E02"/>
    <w:rsid w:val="00131D2F"/>
    <w:rsid w:val="00134885"/>
    <w:rsid w:val="00136CF2"/>
    <w:rsid w:val="00140EC0"/>
    <w:rsid w:val="00141F04"/>
    <w:rsid w:val="00141FA1"/>
    <w:rsid w:val="001436EF"/>
    <w:rsid w:val="00143863"/>
    <w:rsid w:val="001510A4"/>
    <w:rsid w:val="00152CCC"/>
    <w:rsid w:val="00156E74"/>
    <w:rsid w:val="00160117"/>
    <w:rsid w:val="001629D1"/>
    <w:rsid w:val="001662E9"/>
    <w:rsid w:val="00166EB6"/>
    <w:rsid w:val="0016745F"/>
    <w:rsid w:val="00167880"/>
    <w:rsid w:val="0017090C"/>
    <w:rsid w:val="00171102"/>
    <w:rsid w:val="00171145"/>
    <w:rsid w:val="0017211F"/>
    <w:rsid w:val="0017237F"/>
    <w:rsid w:val="00172A27"/>
    <w:rsid w:val="00172AF8"/>
    <w:rsid w:val="00174720"/>
    <w:rsid w:val="00174B41"/>
    <w:rsid w:val="001752B5"/>
    <w:rsid w:val="00177128"/>
    <w:rsid w:val="00181499"/>
    <w:rsid w:val="00183B08"/>
    <w:rsid w:val="00183B3A"/>
    <w:rsid w:val="00184A7D"/>
    <w:rsid w:val="00184F30"/>
    <w:rsid w:val="001906A6"/>
    <w:rsid w:val="00190C8A"/>
    <w:rsid w:val="0019264C"/>
    <w:rsid w:val="001928F4"/>
    <w:rsid w:val="00193ABA"/>
    <w:rsid w:val="00193BB0"/>
    <w:rsid w:val="00197783"/>
    <w:rsid w:val="00197B24"/>
    <w:rsid w:val="001A07AF"/>
    <w:rsid w:val="001A42B5"/>
    <w:rsid w:val="001A53FF"/>
    <w:rsid w:val="001A70F3"/>
    <w:rsid w:val="001A7F02"/>
    <w:rsid w:val="001B16B8"/>
    <w:rsid w:val="001B21B2"/>
    <w:rsid w:val="001B23E8"/>
    <w:rsid w:val="001B3276"/>
    <w:rsid w:val="001B4238"/>
    <w:rsid w:val="001B54F0"/>
    <w:rsid w:val="001B61D7"/>
    <w:rsid w:val="001B61F7"/>
    <w:rsid w:val="001B6F4F"/>
    <w:rsid w:val="001C13D1"/>
    <w:rsid w:val="001C1EB8"/>
    <w:rsid w:val="001C1ED1"/>
    <w:rsid w:val="001C1F54"/>
    <w:rsid w:val="001C30AD"/>
    <w:rsid w:val="001C526B"/>
    <w:rsid w:val="001C7492"/>
    <w:rsid w:val="001D0517"/>
    <w:rsid w:val="001D0D58"/>
    <w:rsid w:val="001D3975"/>
    <w:rsid w:val="001D3E2D"/>
    <w:rsid w:val="001D5687"/>
    <w:rsid w:val="001D765B"/>
    <w:rsid w:val="001D7979"/>
    <w:rsid w:val="001E50CD"/>
    <w:rsid w:val="001F3BA4"/>
    <w:rsid w:val="001F3E29"/>
    <w:rsid w:val="001F3E63"/>
    <w:rsid w:val="001F44C4"/>
    <w:rsid w:val="001F78E1"/>
    <w:rsid w:val="001F79DB"/>
    <w:rsid w:val="00200E1A"/>
    <w:rsid w:val="00201193"/>
    <w:rsid w:val="00201763"/>
    <w:rsid w:val="00201B90"/>
    <w:rsid w:val="00201F35"/>
    <w:rsid w:val="0020353A"/>
    <w:rsid w:val="00203D4D"/>
    <w:rsid w:val="00204265"/>
    <w:rsid w:val="002042C9"/>
    <w:rsid w:val="00205638"/>
    <w:rsid w:val="00207778"/>
    <w:rsid w:val="00210472"/>
    <w:rsid w:val="00211C6C"/>
    <w:rsid w:val="00211DF2"/>
    <w:rsid w:val="00211FF6"/>
    <w:rsid w:val="00214BD2"/>
    <w:rsid w:val="00216CAD"/>
    <w:rsid w:val="00220B12"/>
    <w:rsid w:val="00221A97"/>
    <w:rsid w:val="0022285B"/>
    <w:rsid w:val="00222EFD"/>
    <w:rsid w:val="002232DC"/>
    <w:rsid w:val="00223F4E"/>
    <w:rsid w:val="0022438F"/>
    <w:rsid w:val="00225ABD"/>
    <w:rsid w:val="0022770F"/>
    <w:rsid w:val="00230AF3"/>
    <w:rsid w:val="00231690"/>
    <w:rsid w:val="002316D1"/>
    <w:rsid w:val="002320ED"/>
    <w:rsid w:val="0023276F"/>
    <w:rsid w:val="00232BE5"/>
    <w:rsid w:val="00232D53"/>
    <w:rsid w:val="002331CA"/>
    <w:rsid w:val="002349FA"/>
    <w:rsid w:val="00234F35"/>
    <w:rsid w:val="00236928"/>
    <w:rsid w:val="00236D63"/>
    <w:rsid w:val="00236E8D"/>
    <w:rsid w:val="00237DC3"/>
    <w:rsid w:val="002404FF"/>
    <w:rsid w:val="00243D4F"/>
    <w:rsid w:val="00243FAE"/>
    <w:rsid w:val="0024416B"/>
    <w:rsid w:val="00244BFC"/>
    <w:rsid w:val="002504E7"/>
    <w:rsid w:val="0025056A"/>
    <w:rsid w:val="0025157C"/>
    <w:rsid w:val="00251A6D"/>
    <w:rsid w:val="002522C0"/>
    <w:rsid w:val="00252D8D"/>
    <w:rsid w:val="00253C6C"/>
    <w:rsid w:val="002543B2"/>
    <w:rsid w:val="00262D9A"/>
    <w:rsid w:val="00265418"/>
    <w:rsid w:val="00265497"/>
    <w:rsid w:val="002654FD"/>
    <w:rsid w:val="00265ECD"/>
    <w:rsid w:val="0026661F"/>
    <w:rsid w:val="00266CD4"/>
    <w:rsid w:val="002706B4"/>
    <w:rsid w:val="00270C3D"/>
    <w:rsid w:val="00272765"/>
    <w:rsid w:val="002730FC"/>
    <w:rsid w:val="00274E2E"/>
    <w:rsid w:val="00275F1E"/>
    <w:rsid w:val="00276BAA"/>
    <w:rsid w:val="00277893"/>
    <w:rsid w:val="00277D2C"/>
    <w:rsid w:val="0028028E"/>
    <w:rsid w:val="00280CD8"/>
    <w:rsid w:val="00281912"/>
    <w:rsid w:val="00281E62"/>
    <w:rsid w:val="00282779"/>
    <w:rsid w:val="00282AEE"/>
    <w:rsid w:val="0028326D"/>
    <w:rsid w:val="00284213"/>
    <w:rsid w:val="0028633E"/>
    <w:rsid w:val="00287E1B"/>
    <w:rsid w:val="00292232"/>
    <w:rsid w:val="0029329E"/>
    <w:rsid w:val="002936B7"/>
    <w:rsid w:val="002939BC"/>
    <w:rsid w:val="00296493"/>
    <w:rsid w:val="0029701F"/>
    <w:rsid w:val="002A0F36"/>
    <w:rsid w:val="002A2893"/>
    <w:rsid w:val="002A2AA2"/>
    <w:rsid w:val="002A2BB5"/>
    <w:rsid w:val="002A5875"/>
    <w:rsid w:val="002A5DF5"/>
    <w:rsid w:val="002A7D2E"/>
    <w:rsid w:val="002B1A7D"/>
    <w:rsid w:val="002B211F"/>
    <w:rsid w:val="002B48E7"/>
    <w:rsid w:val="002B4D97"/>
    <w:rsid w:val="002B584F"/>
    <w:rsid w:val="002B6EF2"/>
    <w:rsid w:val="002B6F7A"/>
    <w:rsid w:val="002C1BFE"/>
    <w:rsid w:val="002C5AA5"/>
    <w:rsid w:val="002D0168"/>
    <w:rsid w:val="002D0FF8"/>
    <w:rsid w:val="002D120C"/>
    <w:rsid w:val="002D298D"/>
    <w:rsid w:val="002D2E4F"/>
    <w:rsid w:val="002D528F"/>
    <w:rsid w:val="002E167C"/>
    <w:rsid w:val="002E4A11"/>
    <w:rsid w:val="002E4EEE"/>
    <w:rsid w:val="002E56CB"/>
    <w:rsid w:val="002E5AB6"/>
    <w:rsid w:val="002F0B2A"/>
    <w:rsid w:val="002F1463"/>
    <w:rsid w:val="002F3663"/>
    <w:rsid w:val="002F580D"/>
    <w:rsid w:val="002F6C05"/>
    <w:rsid w:val="00301516"/>
    <w:rsid w:val="003032E2"/>
    <w:rsid w:val="0030338E"/>
    <w:rsid w:val="00305F56"/>
    <w:rsid w:val="00306D37"/>
    <w:rsid w:val="00307993"/>
    <w:rsid w:val="00307F93"/>
    <w:rsid w:val="00310F21"/>
    <w:rsid w:val="003118BB"/>
    <w:rsid w:val="003145C6"/>
    <w:rsid w:val="003151FB"/>
    <w:rsid w:val="00320F17"/>
    <w:rsid w:val="00323BC4"/>
    <w:rsid w:val="003268B3"/>
    <w:rsid w:val="00326ED7"/>
    <w:rsid w:val="0033009E"/>
    <w:rsid w:val="00330952"/>
    <w:rsid w:val="00330DFD"/>
    <w:rsid w:val="00330F3A"/>
    <w:rsid w:val="00331B34"/>
    <w:rsid w:val="003325F4"/>
    <w:rsid w:val="00333853"/>
    <w:rsid w:val="003351C0"/>
    <w:rsid w:val="003371CD"/>
    <w:rsid w:val="0033773D"/>
    <w:rsid w:val="003377F0"/>
    <w:rsid w:val="00340AE7"/>
    <w:rsid w:val="003417A9"/>
    <w:rsid w:val="00341C64"/>
    <w:rsid w:val="0034405E"/>
    <w:rsid w:val="00344944"/>
    <w:rsid w:val="00345771"/>
    <w:rsid w:val="0034577D"/>
    <w:rsid w:val="00345FA1"/>
    <w:rsid w:val="00347B8E"/>
    <w:rsid w:val="00351E6F"/>
    <w:rsid w:val="003526B4"/>
    <w:rsid w:val="00353CDA"/>
    <w:rsid w:val="00354268"/>
    <w:rsid w:val="00355EE2"/>
    <w:rsid w:val="00357E91"/>
    <w:rsid w:val="00360D99"/>
    <w:rsid w:val="00362168"/>
    <w:rsid w:val="0036602D"/>
    <w:rsid w:val="003673F8"/>
    <w:rsid w:val="00374045"/>
    <w:rsid w:val="0037562B"/>
    <w:rsid w:val="00375781"/>
    <w:rsid w:val="00376182"/>
    <w:rsid w:val="00376979"/>
    <w:rsid w:val="00377734"/>
    <w:rsid w:val="003777B3"/>
    <w:rsid w:val="003824D0"/>
    <w:rsid w:val="00385960"/>
    <w:rsid w:val="00387EA0"/>
    <w:rsid w:val="00390234"/>
    <w:rsid w:val="00390250"/>
    <w:rsid w:val="00390478"/>
    <w:rsid w:val="00395E4A"/>
    <w:rsid w:val="00396AF8"/>
    <w:rsid w:val="00396F17"/>
    <w:rsid w:val="00397F6B"/>
    <w:rsid w:val="003A262F"/>
    <w:rsid w:val="003A328A"/>
    <w:rsid w:val="003A4D04"/>
    <w:rsid w:val="003A692D"/>
    <w:rsid w:val="003A6CE9"/>
    <w:rsid w:val="003A6EF8"/>
    <w:rsid w:val="003A76B4"/>
    <w:rsid w:val="003B07BF"/>
    <w:rsid w:val="003B1779"/>
    <w:rsid w:val="003B230C"/>
    <w:rsid w:val="003B32A9"/>
    <w:rsid w:val="003B65AD"/>
    <w:rsid w:val="003B67E1"/>
    <w:rsid w:val="003C0559"/>
    <w:rsid w:val="003C1001"/>
    <w:rsid w:val="003C1E21"/>
    <w:rsid w:val="003C2F2C"/>
    <w:rsid w:val="003C4AB2"/>
    <w:rsid w:val="003C4E53"/>
    <w:rsid w:val="003C5A2B"/>
    <w:rsid w:val="003D5A5E"/>
    <w:rsid w:val="003D67FC"/>
    <w:rsid w:val="003D7AD5"/>
    <w:rsid w:val="003D7DD8"/>
    <w:rsid w:val="003E0189"/>
    <w:rsid w:val="003E5BC7"/>
    <w:rsid w:val="003F00F3"/>
    <w:rsid w:val="003F0107"/>
    <w:rsid w:val="003F06D5"/>
    <w:rsid w:val="003F1DC9"/>
    <w:rsid w:val="003F3260"/>
    <w:rsid w:val="003F514C"/>
    <w:rsid w:val="003F518A"/>
    <w:rsid w:val="003F565B"/>
    <w:rsid w:val="003F7F0B"/>
    <w:rsid w:val="004034B9"/>
    <w:rsid w:val="0040702E"/>
    <w:rsid w:val="004101E9"/>
    <w:rsid w:val="004109C6"/>
    <w:rsid w:val="00410F0A"/>
    <w:rsid w:val="00410F4B"/>
    <w:rsid w:val="0041192E"/>
    <w:rsid w:val="00411D4E"/>
    <w:rsid w:val="00413A5A"/>
    <w:rsid w:val="0041414D"/>
    <w:rsid w:val="00414FB5"/>
    <w:rsid w:val="00417731"/>
    <w:rsid w:val="00420EAE"/>
    <w:rsid w:val="00423974"/>
    <w:rsid w:val="00424EA7"/>
    <w:rsid w:val="004312BE"/>
    <w:rsid w:val="00432105"/>
    <w:rsid w:val="00432855"/>
    <w:rsid w:val="00432C0C"/>
    <w:rsid w:val="00433CA7"/>
    <w:rsid w:val="004349E5"/>
    <w:rsid w:val="0043520D"/>
    <w:rsid w:val="004353F0"/>
    <w:rsid w:val="00435778"/>
    <w:rsid w:val="00435BC8"/>
    <w:rsid w:val="00436B38"/>
    <w:rsid w:val="0044185F"/>
    <w:rsid w:val="004420CB"/>
    <w:rsid w:val="00442C9A"/>
    <w:rsid w:val="00443E42"/>
    <w:rsid w:val="0044408C"/>
    <w:rsid w:val="004445C1"/>
    <w:rsid w:val="0044477B"/>
    <w:rsid w:val="004454EA"/>
    <w:rsid w:val="00445CA5"/>
    <w:rsid w:val="00450CC0"/>
    <w:rsid w:val="00461149"/>
    <w:rsid w:val="004615EA"/>
    <w:rsid w:val="00461E0C"/>
    <w:rsid w:val="00464E7A"/>
    <w:rsid w:val="0046516E"/>
    <w:rsid w:val="004651CB"/>
    <w:rsid w:val="00465402"/>
    <w:rsid w:val="00465C7D"/>
    <w:rsid w:val="00467C30"/>
    <w:rsid w:val="00467FA3"/>
    <w:rsid w:val="004702F7"/>
    <w:rsid w:val="00471A15"/>
    <w:rsid w:val="004720FF"/>
    <w:rsid w:val="00472B43"/>
    <w:rsid w:val="00475012"/>
    <w:rsid w:val="004760CD"/>
    <w:rsid w:val="00476815"/>
    <w:rsid w:val="004774B4"/>
    <w:rsid w:val="004851C7"/>
    <w:rsid w:val="00486780"/>
    <w:rsid w:val="00487F72"/>
    <w:rsid w:val="0049069C"/>
    <w:rsid w:val="004942D5"/>
    <w:rsid w:val="004942D9"/>
    <w:rsid w:val="004A0B27"/>
    <w:rsid w:val="004A1C09"/>
    <w:rsid w:val="004A1F77"/>
    <w:rsid w:val="004A24BB"/>
    <w:rsid w:val="004A2E95"/>
    <w:rsid w:val="004A36F8"/>
    <w:rsid w:val="004A37C4"/>
    <w:rsid w:val="004A3B34"/>
    <w:rsid w:val="004A3D94"/>
    <w:rsid w:val="004A3F93"/>
    <w:rsid w:val="004A4C39"/>
    <w:rsid w:val="004A56BE"/>
    <w:rsid w:val="004A6C75"/>
    <w:rsid w:val="004A776A"/>
    <w:rsid w:val="004B0CB6"/>
    <w:rsid w:val="004B2D4C"/>
    <w:rsid w:val="004B3936"/>
    <w:rsid w:val="004B436B"/>
    <w:rsid w:val="004B780C"/>
    <w:rsid w:val="004C02B0"/>
    <w:rsid w:val="004C12EB"/>
    <w:rsid w:val="004C2B38"/>
    <w:rsid w:val="004C5C4F"/>
    <w:rsid w:val="004D16AA"/>
    <w:rsid w:val="004D19C0"/>
    <w:rsid w:val="004D21A9"/>
    <w:rsid w:val="004D3580"/>
    <w:rsid w:val="004D37AD"/>
    <w:rsid w:val="004D53FF"/>
    <w:rsid w:val="004E2C35"/>
    <w:rsid w:val="004E2D22"/>
    <w:rsid w:val="004E668C"/>
    <w:rsid w:val="004E7938"/>
    <w:rsid w:val="004F104C"/>
    <w:rsid w:val="004F1610"/>
    <w:rsid w:val="004F34F8"/>
    <w:rsid w:val="004F6EC1"/>
    <w:rsid w:val="004F7C7D"/>
    <w:rsid w:val="004F7D09"/>
    <w:rsid w:val="00500ED8"/>
    <w:rsid w:val="00501453"/>
    <w:rsid w:val="00502440"/>
    <w:rsid w:val="00502CA4"/>
    <w:rsid w:val="0050535D"/>
    <w:rsid w:val="005106E5"/>
    <w:rsid w:val="00510C09"/>
    <w:rsid w:val="00510CE9"/>
    <w:rsid w:val="00511216"/>
    <w:rsid w:val="00516E36"/>
    <w:rsid w:val="005224E4"/>
    <w:rsid w:val="00523967"/>
    <w:rsid w:val="00530005"/>
    <w:rsid w:val="00540A55"/>
    <w:rsid w:val="00540F01"/>
    <w:rsid w:val="0054100A"/>
    <w:rsid w:val="0054377C"/>
    <w:rsid w:val="0054798C"/>
    <w:rsid w:val="0055204E"/>
    <w:rsid w:val="00553151"/>
    <w:rsid w:val="00554449"/>
    <w:rsid w:val="00560997"/>
    <w:rsid w:val="00561936"/>
    <w:rsid w:val="00563F05"/>
    <w:rsid w:val="005647F2"/>
    <w:rsid w:val="00565278"/>
    <w:rsid w:val="00566964"/>
    <w:rsid w:val="00571787"/>
    <w:rsid w:val="005737E2"/>
    <w:rsid w:val="00573C72"/>
    <w:rsid w:val="00573E97"/>
    <w:rsid w:val="00574D32"/>
    <w:rsid w:val="005761A1"/>
    <w:rsid w:val="00576340"/>
    <w:rsid w:val="00576553"/>
    <w:rsid w:val="0058078B"/>
    <w:rsid w:val="00580AEA"/>
    <w:rsid w:val="00582CCF"/>
    <w:rsid w:val="00583033"/>
    <w:rsid w:val="0058400C"/>
    <w:rsid w:val="0059096E"/>
    <w:rsid w:val="00590DDC"/>
    <w:rsid w:val="00591191"/>
    <w:rsid w:val="00591B5E"/>
    <w:rsid w:val="00592BE3"/>
    <w:rsid w:val="00594BC3"/>
    <w:rsid w:val="00596C41"/>
    <w:rsid w:val="005A24C8"/>
    <w:rsid w:val="005A3627"/>
    <w:rsid w:val="005A3B8C"/>
    <w:rsid w:val="005A6D10"/>
    <w:rsid w:val="005A7F4C"/>
    <w:rsid w:val="005B022A"/>
    <w:rsid w:val="005B03B0"/>
    <w:rsid w:val="005B1F09"/>
    <w:rsid w:val="005B4A9F"/>
    <w:rsid w:val="005B54BA"/>
    <w:rsid w:val="005C0D58"/>
    <w:rsid w:val="005C25A9"/>
    <w:rsid w:val="005C3A72"/>
    <w:rsid w:val="005C45D4"/>
    <w:rsid w:val="005C6367"/>
    <w:rsid w:val="005C7466"/>
    <w:rsid w:val="005D18E4"/>
    <w:rsid w:val="005D285A"/>
    <w:rsid w:val="005D32DC"/>
    <w:rsid w:val="005D34C1"/>
    <w:rsid w:val="005D355E"/>
    <w:rsid w:val="005D382C"/>
    <w:rsid w:val="005D3B1D"/>
    <w:rsid w:val="005D3E20"/>
    <w:rsid w:val="005D7315"/>
    <w:rsid w:val="005E014A"/>
    <w:rsid w:val="005E08A4"/>
    <w:rsid w:val="005E2A21"/>
    <w:rsid w:val="005E303B"/>
    <w:rsid w:val="005F0180"/>
    <w:rsid w:val="005F04AE"/>
    <w:rsid w:val="005F1E5D"/>
    <w:rsid w:val="006008FB"/>
    <w:rsid w:val="00605609"/>
    <w:rsid w:val="0060793C"/>
    <w:rsid w:val="006109F9"/>
    <w:rsid w:val="006142BB"/>
    <w:rsid w:val="006205F5"/>
    <w:rsid w:val="00620BA0"/>
    <w:rsid w:val="00622B90"/>
    <w:rsid w:val="00624277"/>
    <w:rsid w:val="00625E24"/>
    <w:rsid w:val="006265A3"/>
    <w:rsid w:val="0062672B"/>
    <w:rsid w:val="006269DC"/>
    <w:rsid w:val="0063059D"/>
    <w:rsid w:val="00631463"/>
    <w:rsid w:val="00632074"/>
    <w:rsid w:val="006341DF"/>
    <w:rsid w:val="006342FE"/>
    <w:rsid w:val="00641A64"/>
    <w:rsid w:val="00642FA6"/>
    <w:rsid w:val="0064566D"/>
    <w:rsid w:val="00646586"/>
    <w:rsid w:val="00646FE0"/>
    <w:rsid w:val="00647E27"/>
    <w:rsid w:val="006508B1"/>
    <w:rsid w:val="00652C97"/>
    <w:rsid w:val="00652E0F"/>
    <w:rsid w:val="00656387"/>
    <w:rsid w:val="00656B01"/>
    <w:rsid w:val="00657D91"/>
    <w:rsid w:val="00657E90"/>
    <w:rsid w:val="0066187A"/>
    <w:rsid w:val="00662089"/>
    <w:rsid w:val="00662144"/>
    <w:rsid w:val="00662AE6"/>
    <w:rsid w:val="0066702F"/>
    <w:rsid w:val="006738AB"/>
    <w:rsid w:val="00673F72"/>
    <w:rsid w:val="006774D1"/>
    <w:rsid w:val="00677DED"/>
    <w:rsid w:val="00680C18"/>
    <w:rsid w:val="0068112F"/>
    <w:rsid w:val="00681AC0"/>
    <w:rsid w:val="00684C65"/>
    <w:rsid w:val="006853E7"/>
    <w:rsid w:val="006906B4"/>
    <w:rsid w:val="00691841"/>
    <w:rsid w:val="006933BF"/>
    <w:rsid w:val="006943AE"/>
    <w:rsid w:val="0069491E"/>
    <w:rsid w:val="00697480"/>
    <w:rsid w:val="006A1174"/>
    <w:rsid w:val="006A181F"/>
    <w:rsid w:val="006A2268"/>
    <w:rsid w:val="006A23A2"/>
    <w:rsid w:val="006A24CB"/>
    <w:rsid w:val="006A2D08"/>
    <w:rsid w:val="006A323A"/>
    <w:rsid w:val="006A513B"/>
    <w:rsid w:val="006A69C4"/>
    <w:rsid w:val="006B0615"/>
    <w:rsid w:val="006B118F"/>
    <w:rsid w:val="006B11A9"/>
    <w:rsid w:val="006B11BF"/>
    <w:rsid w:val="006B19A6"/>
    <w:rsid w:val="006C3A37"/>
    <w:rsid w:val="006D036B"/>
    <w:rsid w:val="006D1514"/>
    <w:rsid w:val="006D183F"/>
    <w:rsid w:val="006D259D"/>
    <w:rsid w:val="006D4FD0"/>
    <w:rsid w:val="006E1026"/>
    <w:rsid w:val="006E286E"/>
    <w:rsid w:val="006E2B8F"/>
    <w:rsid w:val="006E5613"/>
    <w:rsid w:val="006E5CDE"/>
    <w:rsid w:val="006E69C4"/>
    <w:rsid w:val="006E781D"/>
    <w:rsid w:val="006E7F3C"/>
    <w:rsid w:val="006F17BD"/>
    <w:rsid w:val="006F1B2B"/>
    <w:rsid w:val="006F3EC9"/>
    <w:rsid w:val="006F5111"/>
    <w:rsid w:val="006F5B6F"/>
    <w:rsid w:val="006F7007"/>
    <w:rsid w:val="00700EC9"/>
    <w:rsid w:val="007014BA"/>
    <w:rsid w:val="007018ED"/>
    <w:rsid w:val="00702BCF"/>
    <w:rsid w:val="00703747"/>
    <w:rsid w:val="00703D40"/>
    <w:rsid w:val="00704194"/>
    <w:rsid w:val="00705B78"/>
    <w:rsid w:val="00710020"/>
    <w:rsid w:val="00710210"/>
    <w:rsid w:val="00710586"/>
    <w:rsid w:val="00711759"/>
    <w:rsid w:val="00713478"/>
    <w:rsid w:val="00713D2F"/>
    <w:rsid w:val="00715901"/>
    <w:rsid w:val="007178B0"/>
    <w:rsid w:val="00720041"/>
    <w:rsid w:val="00721817"/>
    <w:rsid w:val="007256B6"/>
    <w:rsid w:val="00725F89"/>
    <w:rsid w:val="00726315"/>
    <w:rsid w:val="007306F6"/>
    <w:rsid w:val="007332A5"/>
    <w:rsid w:val="00733838"/>
    <w:rsid w:val="00733D78"/>
    <w:rsid w:val="00734D40"/>
    <w:rsid w:val="00734FEF"/>
    <w:rsid w:val="00735320"/>
    <w:rsid w:val="0073604E"/>
    <w:rsid w:val="00740443"/>
    <w:rsid w:val="00742C71"/>
    <w:rsid w:val="00744428"/>
    <w:rsid w:val="007450FA"/>
    <w:rsid w:val="007452F4"/>
    <w:rsid w:val="007456BC"/>
    <w:rsid w:val="007462F4"/>
    <w:rsid w:val="00746B86"/>
    <w:rsid w:val="007500AD"/>
    <w:rsid w:val="0075050A"/>
    <w:rsid w:val="007517CF"/>
    <w:rsid w:val="007522F3"/>
    <w:rsid w:val="00752DAE"/>
    <w:rsid w:val="00755EB3"/>
    <w:rsid w:val="00756EAD"/>
    <w:rsid w:val="00764764"/>
    <w:rsid w:val="00765003"/>
    <w:rsid w:val="00765D4D"/>
    <w:rsid w:val="00766A7C"/>
    <w:rsid w:val="00766EF9"/>
    <w:rsid w:val="00767439"/>
    <w:rsid w:val="00767AD1"/>
    <w:rsid w:val="00773547"/>
    <w:rsid w:val="0077388E"/>
    <w:rsid w:val="007752C3"/>
    <w:rsid w:val="0077798F"/>
    <w:rsid w:val="007812A5"/>
    <w:rsid w:val="007832F6"/>
    <w:rsid w:val="00783413"/>
    <w:rsid w:val="00785199"/>
    <w:rsid w:val="00785312"/>
    <w:rsid w:val="007860E2"/>
    <w:rsid w:val="00786D38"/>
    <w:rsid w:val="00787F13"/>
    <w:rsid w:val="00790AB5"/>
    <w:rsid w:val="00791889"/>
    <w:rsid w:val="00791F64"/>
    <w:rsid w:val="007930A3"/>
    <w:rsid w:val="00793DEE"/>
    <w:rsid w:val="00794596"/>
    <w:rsid w:val="00794DA7"/>
    <w:rsid w:val="007958F8"/>
    <w:rsid w:val="007A08D6"/>
    <w:rsid w:val="007A12AE"/>
    <w:rsid w:val="007A14D4"/>
    <w:rsid w:val="007A5883"/>
    <w:rsid w:val="007A64FD"/>
    <w:rsid w:val="007B04EA"/>
    <w:rsid w:val="007B1737"/>
    <w:rsid w:val="007B1DB8"/>
    <w:rsid w:val="007B1F5D"/>
    <w:rsid w:val="007B2C37"/>
    <w:rsid w:val="007B2FED"/>
    <w:rsid w:val="007B35FF"/>
    <w:rsid w:val="007B3BE7"/>
    <w:rsid w:val="007B3D45"/>
    <w:rsid w:val="007B68C3"/>
    <w:rsid w:val="007B6DD5"/>
    <w:rsid w:val="007C3EB7"/>
    <w:rsid w:val="007C4231"/>
    <w:rsid w:val="007C5645"/>
    <w:rsid w:val="007C5F72"/>
    <w:rsid w:val="007C611A"/>
    <w:rsid w:val="007D025F"/>
    <w:rsid w:val="007D1FAE"/>
    <w:rsid w:val="007D51B2"/>
    <w:rsid w:val="007D6973"/>
    <w:rsid w:val="007D79F2"/>
    <w:rsid w:val="007D7FF6"/>
    <w:rsid w:val="007E11C0"/>
    <w:rsid w:val="007E2B9B"/>
    <w:rsid w:val="007E3370"/>
    <w:rsid w:val="007E3B91"/>
    <w:rsid w:val="007E53CA"/>
    <w:rsid w:val="007E5AAA"/>
    <w:rsid w:val="007E7B7B"/>
    <w:rsid w:val="007F013C"/>
    <w:rsid w:val="007F09E2"/>
    <w:rsid w:val="007F2205"/>
    <w:rsid w:val="007F2AE0"/>
    <w:rsid w:val="007F5473"/>
    <w:rsid w:val="00806632"/>
    <w:rsid w:val="00813204"/>
    <w:rsid w:val="008146DB"/>
    <w:rsid w:val="008149AA"/>
    <w:rsid w:val="008149DA"/>
    <w:rsid w:val="008215E4"/>
    <w:rsid w:val="00823010"/>
    <w:rsid w:val="00823274"/>
    <w:rsid w:val="0082411F"/>
    <w:rsid w:val="008260A3"/>
    <w:rsid w:val="00827530"/>
    <w:rsid w:val="00830531"/>
    <w:rsid w:val="00830753"/>
    <w:rsid w:val="0083204F"/>
    <w:rsid w:val="00834226"/>
    <w:rsid w:val="0083577C"/>
    <w:rsid w:val="008357DC"/>
    <w:rsid w:val="00836E22"/>
    <w:rsid w:val="00836FD3"/>
    <w:rsid w:val="00840873"/>
    <w:rsid w:val="0084417B"/>
    <w:rsid w:val="00845B90"/>
    <w:rsid w:val="00846354"/>
    <w:rsid w:val="00850552"/>
    <w:rsid w:val="00851A34"/>
    <w:rsid w:val="00854C81"/>
    <w:rsid w:val="00855F67"/>
    <w:rsid w:val="00860BB7"/>
    <w:rsid w:val="00860D27"/>
    <w:rsid w:val="00861A9C"/>
    <w:rsid w:val="00863174"/>
    <w:rsid w:val="0086400D"/>
    <w:rsid w:val="008654D6"/>
    <w:rsid w:val="008661B0"/>
    <w:rsid w:val="00867100"/>
    <w:rsid w:val="00870EF0"/>
    <w:rsid w:val="00871663"/>
    <w:rsid w:val="00872760"/>
    <w:rsid w:val="00873F50"/>
    <w:rsid w:val="008846A8"/>
    <w:rsid w:val="00884B8B"/>
    <w:rsid w:val="00885155"/>
    <w:rsid w:val="008851F9"/>
    <w:rsid w:val="00890B17"/>
    <w:rsid w:val="0089363D"/>
    <w:rsid w:val="00896598"/>
    <w:rsid w:val="008A1BE8"/>
    <w:rsid w:val="008A200C"/>
    <w:rsid w:val="008A3633"/>
    <w:rsid w:val="008A46FF"/>
    <w:rsid w:val="008A565C"/>
    <w:rsid w:val="008A5D46"/>
    <w:rsid w:val="008A67FD"/>
    <w:rsid w:val="008A6886"/>
    <w:rsid w:val="008B5C28"/>
    <w:rsid w:val="008B5E30"/>
    <w:rsid w:val="008C074E"/>
    <w:rsid w:val="008C2917"/>
    <w:rsid w:val="008C55C8"/>
    <w:rsid w:val="008C5EDE"/>
    <w:rsid w:val="008C6C51"/>
    <w:rsid w:val="008C7558"/>
    <w:rsid w:val="008D0487"/>
    <w:rsid w:val="008D16FA"/>
    <w:rsid w:val="008D30F1"/>
    <w:rsid w:val="008D428B"/>
    <w:rsid w:val="008D7DA7"/>
    <w:rsid w:val="008E09CC"/>
    <w:rsid w:val="008E2304"/>
    <w:rsid w:val="008E34E1"/>
    <w:rsid w:val="008F1B5D"/>
    <w:rsid w:val="008F5B57"/>
    <w:rsid w:val="008F62B8"/>
    <w:rsid w:val="008F766C"/>
    <w:rsid w:val="00904727"/>
    <w:rsid w:val="009047F3"/>
    <w:rsid w:val="009050FA"/>
    <w:rsid w:val="00906F55"/>
    <w:rsid w:val="00917E7F"/>
    <w:rsid w:val="009216D3"/>
    <w:rsid w:val="00921ECD"/>
    <w:rsid w:val="00922946"/>
    <w:rsid w:val="009256B4"/>
    <w:rsid w:val="0092671B"/>
    <w:rsid w:val="00927C8E"/>
    <w:rsid w:val="00930376"/>
    <w:rsid w:val="00932C6F"/>
    <w:rsid w:val="00935168"/>
    <w:rsid w:val="00936252"/>
    <w:rsid w:val="0093685D"/>
    <w:rsid w:val="00936D4F"/>
    <w:rsid w:val="00947370"/>
    <w:rsid w:val="0095200A"/>
    <w:rsid w:val="00952470"/>
    <w:rsid w:val="0095289B"/>
    <w:rsid w:val="0095329F"/>
    <w:rsid w:val="009539BB"/>
    <w:rsid w:val="00954CC5"/>
    <w:rsid w:val="00956E8E"/>
    <w:rsid w:val="00957F4A"/>
    <w:rsid w:val="009601E2"/>
    <w:rsid w:val="00961C79"/>
    <w:rsid w:val="00962738"/>
    <w:rsid w:val="00962E37"/>
    <w:rsid w:val="00964603"/>
    <w:rsid w:val="00966183"/>
    <w:rsid w:val="00970256"/>
    <w:rsid w:val="00972861"/>
    <w:rsid w:val="00975182"/>
    <w:rsid w:val="009756CE"/>
    <w:rsid w:val="00976E0D"/>
    <w:rsid w:val="00984050"/>
    <w:rsid w:val="00985DE9"/>
    <w:rsid w:val="009865C0"/>
    <w:rsid w:val="00990156"/>
    <w:rsid w:val="009919C6"/>
    <w:rsid w:val="009920B2"/>
    <w:rsid w:val="00992275"/>
    <w:rsid w:val="009922C8"/>
    <w:rsid w:val="00992446"/>
    <w:rsid w:val="009929BD"/>
    <w:rsid w:val="00992A04"/>
    <w:rsid w:val="00994587"/>
    <w:rsid w:val="00996664"/>
    <w:rsid w:val="0099714A"/>
    <w:rsid w:val="00997D33"/>
    <w:rsid w:val="00997FB4"/>
    <w:rsid w:val="009A0540"/>
    <w:rsid w:val="009A2FC0"/>
    <w:rsid w:val="009A35E2"/>
    <w:rsid w:val="009A420A"/>
    <w:rsid w:val="009A46E4"/>
    <w:rsid w:val="009A78E8"/>
    <w:rsid w:val="009B2CA6"/>
    <w:rsid w:val="009B7300"/>
    <w:rsid w:val="009B7312"/>
    <w:rsid w:val="009B7AFD"/>
    <w:rsid w:val="009C2EA3"/>
    <w:rsid w:val="009C3BAE"/>
    <w:rsid w:val="009C613F"/>
    <w:rsid w:val="009C6B3D"/>
    <w:rsid w:val="009C7EB9"/>
    <w:rsid w:val="009D0938"/>
    <w:rsid w:val="009D1F41"/>
    <w:rsid w:val="009D276A"/>
    <w:rsid w:val="009D310F"/>
    <w:rsid w:val="009D3167"/>
    <w:rsid w:val="009D3F8F"/>
    <w:rsid w:val="009D428B"/>
    <w:rsid w:val="009D4E8A"/>
    <w:rsid w:val="009D554D"/>
    <w:rsid w:val="009D60FA"/>
    <w:rsid w:val="009D67A7"/>
    <w:rsid w:val="009E2CFC"/>
    <w:rsid w:val="009F501E"/>
    <w:rsid w:val="009F58A3"/>
    <w:rsid w:val="009F6A92"/>
    <w:rsid w:val="009F7BB5"/>
    <w:rsid w:val="009F7D5E"/>
    <w:rsid w:val="00A0160D"/>
    <w:rsid w:val="00A0173F"/>
    <w:rsid w:val="00A01ADE"/>
    <w:rsid w:val="00A02A79"/>
    <w:rsid w:val="00A03A0B"/>
    <w:rsid w:val="00A04522"/>
    <w:rsid w:val="00A05A6E"/>
    <w:rsid w:val="00A06290"/>
    <w:rsid w:val="00A11115"/>
    <w:rsid w:val="00A11B5F"/>
    <w:rsid w:val="00A15D96"/>
    <w:rsid w:val="00A162F7"/>
    <w:rsid w:val="00A16C02"/>
    <w:rsid w:val="00A17A28"/>
    <w:rsid w:val="00A20694"/>
    <w:rsid w:val="00A212F8"/>
    <w:rsid w:val="00A2365F"/>
    <w:rsid w:val="00A242A6"/>
    <w:rsid w:val="00A27972"/>
    <w:rsid w:val="00A32493"/>
    <w:rsid w:val="00A340C2"/>
    <w:rsid w:val="00A34D77"/>
    <w:rsid w:val="00A35081"/>
    <w:rsid w:val="00A35B4A"/>
    <w:rsid w:val="00A36F1F"/>
    <w:rsid w:val="00A37C75"/>
    <w:rsid w:val="00A42035"/>
    <w:rsid w:val="00A42EAB"/>
    <w:rsid w:val="00A46C84"/>
    <w:rsid w:val="00A51142"/>
    <w:rsid w:val="00A51261"/>
    <w:rsid w:val="00A556F6"/>
    <w:rsid w:val="00A56467"/>
    <w:rsid w:val="00A62F17"/>
    <w:rsid w:val="00A63244"/>
    <w:rsid w:val="00A6513C"/>
    <w:rsid w:val="00A6677B"/>
    <w:rsid w:val="00A6727D"/>
    <w:rsid w:val="00A70B30"/>
    <w:rsid w:val="00A72573"/>
    <w:rsid w:val="00A764DA"/>
    <w:rsid w:val="00A77950"/>
    <w:rsid w:val="00A77C66"/>
    <w:rsid w:val="00A77F5D"/>
    <w:rsid w:val="00A803F8"/>
    <w:rsid w:val="00A80EB3"/>
    <w:rsid w:val="00A8356A"/>
    <w:rsid w:val="00A84156"/>
    <w:rsid w:val="00A8513E"/>
    <w:rsid w:val="00A859FD"/>
    <w:rsid w:val="00A87AD6"/>
    <w:rsid w:val="00A9071E"/>
    <w:rsid w:val="00A90912"/>
    <w:rsid w:val="00A90F06"/>
    <w:rsid w:val="00A91A59"/>
    <w:rsid w:val="00A92A2C"/>
    <w:rsid w:val="00A938A8"/>
    <w:rsid w:val="00A93BBB"/>
    <w:rsid w:val="00A973CE"/>
    <w:rsid w:val="00AA3442"/>
    <w:rsid w:val="00AA3E1C"/>
    <w:rsid w:val="00AA4E4B"/>
    <w:rsid w:val="00AA5160"/>
    <w:rsid w:val="00AA546D"/>
    <w:rsid w:val="00AB077C"/>
    <w:rsid w:val="00AB2711"/>
    <w:rsid w:val="00AB2EE8"/>
    <w:rsid w:val="00AB3EFB"/>
    <w:rsid w:val="00AB417E"/>
    <w:rsid w:val="00AB6661"/>
    <w:rsid w:val="00AB775C"/>
    <w:rsid w:val="00AC045B"/>
    <w:rsid w:val="00AC05B5"/>
    <w:rsid w:val="00AC0B3A"/>
    <w:rsid w:val="00AC125E"/>
    <w:rsid w:val="00AC2BFD"/>
    <w:rsid w:val="00AC6756"/>
    <w:rsid w:val="00AC6D9A"/>
    <w:rsid w:val="00AC6FD7"/>
    <w:rsid w:val="00AC7E3C"/>
    <w:rsid w:val="00AD0A81"/>
    <w:rsid w:val="00AD2DA4"/>
    <w:rsid w:val="00AD7404"/>
    <w:rsid w:val="00AE1829"/>
    <w:rsid w:val="00AE1853"/>
    <w:rsid w:val="00AE2028"/>
    <w:rsid w:val="00AE3363"/>
    <w:rsid w:val="00AE4E4B"/>
    <w:rsid w:val="00AE5271"/>
    <w:rsid w:val="00AE5B35"/>
    <w:rsid w:val="00AE5C35"/>
    <w:rsid w:val="00AE5FE2"/>
    <w:rsid w:val="00AE761F"/>
    <w:rsid w:val="00AF0428"/>
    <w:rsid w:val="00AF05C4"/>
    <w:rsid w:val="00AF0CA4"/>
    <w:rsid w:val="00AF315D"/>
    <w:rsid w:val="00AF32FC"/>
    <w:rsid w:val="00AF3D16"/>
    <w:rsid w:val="00AF5409"/>
    <w:rsid w:val="00AF6C15"/>
    <w:rsid w:val="00AF75E4"/>
    <w:rsid w:val="00B01DD8"/>
    <w:rsid w:val="00B0221F"/>
    <w:rsid w:val="00B05BE0"/>
    <w:rsid w:val="00B0651F"/>
    <w:rsid w:val="00B12523"/>
    <w:rsid w:val="00B12F89"/>
    <w:rsid w:val="00B21F0A"/>
    <w:rsid w:val="00B2287D"/>
    <w:rsid w:val="00B22BD4"/>
    <w:rsid w:val="00B26ED9"/>
    <w:rsid w:val="00B3056B"/>
    <w:rsid w:val="00B30654"/>
    <w:rsid w:val="00B310B7"/>
    <w:rsid w:val="00B31B4F"/>
    <w:rsid w:val="00B34031"/>
    <w:rsid w:val="00B34D43"/>
    <w:rsid w:val="00B35448"/>
    <w:rsid w:val="00B41FAE"/>
    <w:rsid w:val="00B42042"/>
    <w:rsid w:val="00B43555"/>
    <w:rsid w:val="00B450D5"/>
    <w:rsid w:val="00B456AE"/>
    <w:rsid w:val="00B46F0E"/>
    <w:rsid w:val="00B523E0"/>
    <w:rsid w:val="00B532EA"/>
    <w:rsid w:val="00B54600"/>
    <w:rsid w:val="00B54B47"/>
    <w:rsid w:val="00B54B98"/>
    <w:rsid w:val="00B61D81"/>
    <w:rsid w:val="00B64F2E"/>
    <w:rsid w:val="00B65113"/>
    <w:rsid w:val="00B6654B"/>
    <w:rsid w:val="00B7675C"/>
    <w:rsid w:val="00B767B6"/>
    <w:rsid w:val="00B76E70"/>
    <w:rsid w:val="00B77719"/>
    <w:rsid w:val="00B777D6"/>
    <w:rsid w:val="00B80067"/>
    <w:rsid w:val="00B81D24"/>
    <w:rsid w:val="00B82361"/>
    <w:rsid w:val="00B82E6F"/>
    <w:rsid w:val="00B83F67"/>
    <w:rsid w:val="00B846A1"/>
    <w:rsid w:val="00B85096"/>
    <w:rsid w:val="00B850DC"/>
    <w:rsid w:val="00B905D3"/>
    <w:rsid w:val="00B90E69"/>
    <w:rsid w:val="00B91EB0"/>
    <w:rsid w:val="00B92805"/>
    <w:rsid w:val="00B95924"/>
    <w:rsid w:val="00B964B8"/>
    <w:rsid w:val="00B97CD1"/>
    <w:rsid w:val="00BA019B"/>
    <w:rsid w:val="00BA1D55"/>
    <w:rsid w:val="00BA274D"/>
    <w:rsid w:val="00BA3C60"/>
    <w:rsid w:val="00BA53FB"/>
    <w:rsid w:val="00BA694E"/>
    <w:rsid w:val="00BA6C68"/>
    <w:rsid w:val="00BA7B7E"/>
    <w:rsid w:val="00BB3CED"/>
    <w:rsid w:val="00BB3E2E"/>
    <w:rsid w:val="00BB3F47"/>
    <w:rsid w:val="00BB5922"/>
    <w:rsid w:val="00BC13A3"/>
    <w:rsid w:val="00BC220F"/>
    <w:rsid w:val="00BC30ED"/>
    <w:rsid w:val="00BC3E4D"/>
    <w:rsid w:val="00BC4945"/>
    <w:rsid w:val="00BC556B"/>
    <w:rsid w:val="00BC673C"/>
    <w:rsid w:val="00BC691E"/>
    <w:rsid w:val="00BD2643"/>
    <w:rsid w:val="00BD32AA"/>
    <w:rsid w:val="00BD4C5B"/>
    <w:rsid w:val="00BD4F88"/>
    <w:rsid w:val="00BD519E"/>
    <w:rsid w:val="00BD644A"/>
    <w:rsid w:val="00BD6585"/>
    <w:rsid w:val="00BD6EB0"/>
    <w:rsid w:val="00BE2645"/>
    <w:rsid w:val="00BE2A65"/>
    <w:rsid w:val="00BE4D9E"/>
    <w:rsid w:val="00BE51EF"/>
    <w:rsid w:val="00BE5FCC"/>
    <w:rsid w:val="00BE6B97"/>
    <w:rsid w:val="00BF0206"/>
    <w:rsid w:val="00BF391A"/>
    <w:rsid w:val="00BF69AD"/>
    <w:rsid w:val="00BF7DB9"/>
    <w:rsid w:val="00C02CB5"/>
    <w:rsid w:val="00C03670"/>
    <w:rsid w:val="00C04DCC"/>
    <w:rsid w:val="00C05B21"/>
    <w:rsid w:val="00C06655"/>
    <w:rsid w:val="00C1421C"/>
    <w:rsid w:val="00C14797"/>
    <w:rsid w:val="00C15970"/>
    <w:rsid w:val="00C1613E"/>
    <w:rsid w:val="00C17C17"/>
    <w:rsid w:val="00C20577"/>
    <w:rsid w:val="00C21F2F"/>
    <w:rsid w:val="00C2380C"/>
    <w:rsid w:val="00C23FF6"/>
    <w:rsid w:val="00C25ECD"/>
    <w:rsid w:val="00C26CBA"/>
    <w:rsid w:val="00C2719C"/>
    <w:rsid w:val="00C31CF7"/>
    <w:rsid w:val="00C31EB1"/>
    <w:rsid w:val="00C335CF"/>
    <w:rsid w:val="00C35FB5"/>
    <w:rsid w:val="00C36813"/>
    <w:rsid w:val="00C36CB7"/>
    <w:rsid w:val="00C37C4D"/>
    <w:rsid w:val="00C40A79"/>
    <w:rsid w:val="00C40B91"/>
    <w:rsid w:val="00C41A66"/>
    <w:rsid w:val="00C42217"/>
    <w:rsid w:val="00C4440C"/>
    <w:rsid w:val="00C4709B"/>
    <w:rsid w:val="00C4798B"/>
    <w:rsid w:val="00C50722"/>
    <w:rsid w:val="00C51211"/>
    <w:rsid w:val="00C51269"/>
    <w:rsid w:val="00C5275F"/>
    <w:rsid w:val="00C52E07"/>
    <w:rsid w:val="00C54821"/>
    <w:rsid w:val="00C570B1"/>
    <w:rsid w:val="00C57159"/>
    <w:rsid w:val="00C657DE"/>
    <w:rsid w:val="00C660DA"/>
    <w:rsid w:val="00C668D2"/>
    <w:rsid w:val="00C672E2"/>
    <w:rsid w:val="00C67B41"/>
    <w:rsid w:val="00C7456C"/>
    <w:rsid w:val="00C75BAA"/>
    <w:rsid w:val="00C815FD"/>
    <w:rsid w:val="00C81D5C"/>
    <w:rsid w:val="00C81E04"/>
    <w:rsid w:val="00C82B43"/>
    <w:rsid w:val="00C83A66"/>
    <w:rsid w:val="00C83ACD"/>
    <w:rsid w:val="00C85741"/>
    <w:rsid w:val="00C86358"/>
    <w:rsid w:val="00C866FF"/>
    <w:rsid w:val="00C86886"/>
    <w:rsid w:val="00C86B9E"/>
    <w:rsid w:val="00C87383"/>
    <w:rsid w:val="00C9035C"/>
    <w:rsid w:val="00C91D04"/>
    <w:rsid w:val="00C93C03"/>
    <w:rsid w:val="00C95C98"/>
    <w:rsid w:val="00CA54E9"/>
    <w:rsid w:val="00CA59B5"/>
    <w:rsid w:val="00CB75D0"/>
    <w:rsid w:val="00CC0205"/>
    <w:rsid w:val="00CC4681"/>
    <w:rsid w:val="00CC4E98"/>
    <w:rsid w:val="00CC530F"/>
    <w:rsid w:val="00CC5719"/>
    <w:rsid w:val="00CC5FB7"/>
    <w:rsid w:val="00CC7908"/>
    <w:rsid w:val="00CD3242"/>
    <w:rsid w:val="00CD34D8"/>
    <w:rsid w:val="00CD6071"/>
    <w:rsid w:val="00CE0FF5"/>
    <w:rsid w:val="00CE3512"/>
    <w:rsid w:val="00CE38FE"/>
    <w:rsid w:val="00CE4003"/>
    <w:rsid w:val="00CE6204"/>
    <w:rsid w:val="00CE62D3"/>
    <w:rsid w:val="00CE66A4"/>
    <w:rsid w:val="00CF2407"/>
    <w:rsid w:val="00CF2D79"/>
    <w:rsid w:val="00CF458C"/>
    <w:rsid w:val="00CF5A56"/>
    <w:rsid w:val="00CF6859"/>
    <w:rsid w:val="00CF6E79"/>
    <w:rsid w:val="00CF6F55"/>
    <w:rsid w:val="00D0269E"/>
    <w:rsid w:val="00D048DF"/>
    <w:rsid w:val="00D07279"/>
    <w:rsid w:val="00D1119F"/>
    <w:rsid w:val="00D13235"/>
    <w:rsid w:val="00D13B6A"/>
    <w:rsid w:val="00D150E5"/>
    <w:rsid w:val="00D155B1"/>
    <w:rsid w:val="00D15792"/>
    <w:rsid w:val="00D15C32"/>
    <w:rsid w:val="00D21213"/>
    <w:rsid w:val="00D2273F"/>
    <w:rsid w:val="00D22ED4"/>
    <w:rsid w:val="00D246A1"/>
    <w:rsid w:val="00D248B9"/>
    <w:rsid w:val="00D25530"/>
    <w:rsid w:val="00D259BA"/>
    <w:rsid w:val="00D2604E"/>
    <w:rsid w:val="00D2672C"/>
    <w:rsid w:val="00D34B55"/>
    <w:rsid w:val="00D41C05"/>
    <w:rsid w:val="00D427B2"/>
    <w:rsid w:val="00D4376B"/>
    <w:rsid w:val="00D44A89"/>
    <w:rsid w:val="00D4544B"/>
    <w:rsid w:val="00D45711"/>
    <w:rsid w:val="00D52235"/>
    <w:rsid w:val="00D5227E"/>
    <w:rsid w:val="00D522D4"/>
    <w:rsid w:val="00D56341"/>
    <w:rsid w:val="00D5686D"/>
    <w:rsid w:val="00D569B7"/>
    <w:rsid w:val="00D57028"/>
    <w:rsid w:val="00D5764F"/>
    <w:rsid w:val="00D60116"/>
    <w:rsid w:val="00D6132A"/>
    <w:rsid w:val="00D614DD"/>
    <w:rsid w:val="00D61A0A"/>
    <w:rsid w:val="00D66A1C"/>
    <w:rsid w:val="00D66EB2"/>
    <w:rsid w:val="00D70FE5"/>
    <w:rsid w:val="00D75ADB"/>
    <w:rsid w:val="00D80515"/>
    <w:rsid w:val="00D8214E"/>
    <w:rsid w:val="00D82530"/>
    <w:rsid w:val="00D8516E"/>
    <w:rsid w:val="00D86DC9"/>
    <w:rsid w:val="00D86E3D"/>
    <w:rsid w:val="00D8788C"/>
    <w:rsid w:val="00D87D6D"/>
    <w:rsid w:val="00D92D54"/>
    <w:rsid w:val="00D92ECE"/>
    <w:rsid w:val="00D934C7"/>
    <w:rsid w:val="00D93D30"/>
    <w:rsid w:val="00D93DD9"/>
    <w:rsid w:val="00D944F1"/>
    <w:rsid w:val="00D97EE0"/>
    <w:rsid w:val="00DA26F8"/>
    <w:rsid w:val="00DA5184"/>
    <w:rsid w:val="00DA5616"/>
    <w:rsid w:val="00DA5D82"/>
    <w:rsid w:val="00DA5FC0"/>
    <w:rsid w:val="00DA717D"/>
    <w:rsid w:val="00DA744D"/>
    <w:rsid w:val="00DA7FAE"/>
    <w:rsid w:val="00DB171D"/>
    <w:rsid w:val="00DB76CA"/>
    <w:rsid w:val="00DB77C4"/>
    <w:rsid w:val="00DB7B92"/>
    <w:rsid w:val="00DB7F10"/>
    <w:rsid w:val="00DC00AC"/>
    <w:rsid w:val="00DC0DA7"/>
    <w:rsid w:val="00DC1381"/>
    <w:rsid w:val="00DC2476"/>
    <w:rsid w:val="00DC290B"/>
    <w:rsid w:val="00DC5D12"/>
    <w:rsid w:val="00DC779A"/>
    <w:rsid w:val="00DD05E7"/>
    <w:rsid w:val="00DD0EBE"/>
    <w:rsid w:val="00DD2095"/>
    <w:rsid w:val="00DD6E34"/>
    <w:rsid w:val="00DD76B7"/>
    <w:rsid w:val="00DE12DA"/>
    <w:rsid w:val="00DE21A0"/>
    <w:rsid w:val="00DE2A7F"/>
    <w:rsid w:val="00DE5CD8"/>
    <w:rsid w:val="00DE7416"/>
    <w:rsid w:val="00DE749E"/>
    <w:rsid w:val="00DF018F"/>
    <w:rsid w:val="00DF0DCD"/>
    <w:rsid w:val="00DF11FA"/>
    <w:rsid w:val="00DF1F4D"/>
    <w:rsid w:val="00DF3A30"/>
    <w:rsid w:val="00DF49F6"/>
    <w:rsid w:val="00DF4E3A"/>
    <w:rsid w:val="00DF58B5"/>
    <w:rsid w:val="00DF606D"/>
    <w:rsid w:val="00DF6DAC"/>
    <w:rsid w:val="00DF7799"/>
    <w:rsid w:val="00E0080A"/>
    <w:rsid w:val="00E00F58"/>
    <w:rsid w:val="00E03D00"/>
    <w:rsid w:val="00E0555E"/>
    <w:rsid w:val="00E063B3"/>
    <w:rsid w:val="00E067B7"/>
    <w:rsid w:val="00E13F03"/>
    <w:rsid w:val="00E1496B"/>
    <w:rsid w:val="00E149AD"/>
    <w:rsid w:val="00E1617B"/>
    <w:rsid w:val="00E206E7"/>
    <w:rsid w:val="00E23E0B"/>
    <w:rsid w:val="00E24D06"/>
    <w:rsid w:val="00E24D58"/>
    <w:rsid w:val="00E27387"/>
    <w:rsid w:val="00E31EDF"/>
    <w:rsid w:val="00E34556"/>
    <w:rsid w:val="00E35222"/>
    <w:rsid w:val="00E35749"/>
    <w:rsid w:val="00E35A88"/>
    <w:rsid w:val="00E35B98"/>
    <w:rsid w:val="00E35EE5"/>
    <w:rsid w:val="00E37D57"/>
    <w:rsid w:val="00E4081A"/>
    <w:rsid w:val="00E4127B"/>
    <w:rsid w:val="00E4375C"/>
    <w:rsid w:val="00E44DB0"/>
    <w:rsid w:val="00E459E5"/>
    <w:rsid w:val="00E45F2D"/>
    <w:rsid w:val="00E4738A"/>
    <w:rsid w:val="00E474D6"/>
    <w:rsid w:val="00E4779C"/>
    <w:rsid w:val="00E50E98"/>
    <w:rsid w:val="00E51F31"/>
    <w:rsid w:val="00E5229B"/>
    <w:rsid w:val="00E54171"/>
    <w:rsid w:val="00E54B0C"/>
    <w:rsid w:val="00E55F8F"/>
    <w:rsid w:val="00E56E42"/>
    <w:rsid w:val="00E57ED9"/>
    <w:rsid w:val="00E614A9"/>
    <w:rsid w:val="00E61A21"/>
    <w:rsid w:val="00E6272A"/>
    <w:rsid w:val="00E62A08"/>
    <w:rsid w:val="00E647D0"/>
    <w:rsid w:val="00E65458"/>
    <w:rsid w:val="00E664E0"/>
    <w:rsid w:val="00E67266"/>
    <w:rsid w:val="00E70932"/>
    <w:rsid w:val="00E70C05"/>
    <w:rsid w:val="00E72582"/>
    <w:rsid w:val="00E75337"/>
    <w:rsid w:val="00E762D0"/>
    <w:rsid w:val="00E8099A"/>
    <w:rsid w:val="00E82F84"/>
    <w:rsid w:val="00E8481D"/>
    <w:rsid w:val="00E8568D"/>
    <w:rsid w:val="00E868DE"/>
    <w:rsid w:val="00E86EC2"/>
    <w:rsid w:val="00E87F86"/>
    <w:rsid w:val="00E9342D"/>
    <w:rsid w:val="00E9374F"/>
    <w:rsid w:val="00E955AD"/>
    <w:rsid w:val="00EA114F"/>
    <w:rsid w:val="00EA13DB"/>
    <w:rsid w:val="00EA3356"/>
    <w:rsid w:val="00EA3CA7"/>
    <w:rsid w:val="00EA3EE1"/>
    <w:rsid w:val="00EA4BB8"/>
    <w:rsid w:val="00EA5E36"/>
    <w:rsid w:val="00EA7A47"/>
    <w:rsid w:val="00EB0E1B"/>
    <w:rsid w:val="00EB4736"/>
    <w:rsid w:val="00EC4711"/>
    <w:rsid w:val="00EC6D7B"/>
    <w:rsid w:val="00ED5128"/>
    <w:rsid w:val="00ED536A"/>
    <w:rsid w:val="00ED6990"/>
    <w:rsid w:val="00EE1033"/>
    <w:rsid w:val="00EE3932"/>
    <w:rsid w:val="00EE46E5"/>
    <w:rsid w:val="00EE6848"/>
    <w:rsid w:val="00EE6A49"/>
    <w:rsid w:val="00EE75B4"/>
    <w:rsid w:val="00EE7E1D"/>
    <w:rsid w:val="00EF6E25"/>
    <w:rsid w:val="00EF7A72"/>
    <w:rsid w:val="00F004A8"/>
    <w:rsid w:val="00F00733"/>
    <w:rsid w:val="00F00998"/>
    <w:rsid w:val="00F01D66"/>
    <w:rsid w:val="00F03754"/>
    <w:rsid w:val="00F04A36"/>
    <w:rsid w:val="00F0589F"/>
    <w:rsid w:val="00F07559"/>
    <w:rsid w:val="00F11390"/>
    <w:rsid w:val="00F11E94"/>
    <w:rsid w:val="00F136B5"/>
    <w:rsid w:val="00F13BF8"/>
    <w:rsid w:val="00F13CE2"/>
    <w:rsid w:val="00F1466E"/>
    <w:rsid w:val="00F21252"/>
    <w:rsid w:val="00F21393"/>
    <w:rsid w:val="00F21AEC"/>
    <w:rsid w:val="00F21FC9"/>
    <w:rsid w:val="00F23BA8"/>
    <w:rsid w:val="00F25343"/>
    <w:rsid w:val="00F303E0"/>
    <w:rsid w:val="00F30DBC"/>
    <w:rsid w:val="00F35C61"/>
    <w:rsid w:val="00F363B2"/>
    <w:rsid w:val="00F37514"/>
    <w:rsid w:val="00F40C1E"/>
    <w:rsid w:val="00F42D53"/>
    <w:rsid w:val="00F42EAD"/>
    <w:rsid w:val="00F43936"/>
    <w:rsid w:val="00F460CB"/>
    <w:rsid w:val="00F46CB1"/>
    <w:rsid w:val="00F46FC1"/>
    <w:rsid w:val="00F46FEA"/>
    <w:rsid w:val="00F50F8F"/>
    <w:rsid w:val="00F51F22"/>
    <w:rsid w:val="00F52985"/>
    <w:rsid w:val="00F53C27"/>
    <w:rsid w:val="00F5405C"/>
    <w:rsid w:val="00F560B6"/>
    <w:rsid w:val="00F562F1"/>
    <w:rsid w:val="00F566D4"/>
    <w:rsid w:val="00F60920"/>
    <w:rsid w:val="00F617C0"/>
    <w:rsid w:val="00F62345"/>
    <w:rsid w:val="00F6388B"/>
    <w:rsid w:val="00F65470"/>
    <w:rsid w:val="00F716BB"/>
    <w:rsid w:val="00F723DB"/>
    <w:rsid w:val="00F73B88"/>
    <w:rsid w:val="00F800B8"/>
    <w:rsid w:val="00F80D29"/>
    <w:rsid w:val="00F816A5"/>
    <w:rsid w:val="00F826FE"/>
    <w:rsid w:val="00F82728"/>
    <w:rsid w:val="00F82F06"/>
    <w:rsid w:val="00F83BEA"/>
    <w:rsid w:val="00F84440"/>
    <w:rsid w:val="00F846C5"/>
    <w:rsid w:val="00F86F1B"/>
    <w:rsid w:val="00F93069"/>
    <w:rsid w:val="00F93CDF"/>
    <w:rsid w:val="00F96367"/>
    <w:rsid w:val="00F9693C"/>
    <w:rsid w:val="00FA223C"/>
    <w:rsid w:val="00FA2735"/>
    <w:rsid w:val="00FA416A"/>
    <w:rsid w:val="00FA4E99"/>
    <w:rsid w:val="00FA5AE3"/>
    <w:rsid w:val="00FA6F64"/>
    <w:rsid w:val="00FA742F"/>
    <w:rsid w:val="00FA7A0A"/>
    <w:rsid w:val="00FB412C"/>
    <w:rsid w:val="00FB497A"/>
    <w:rsid w:val="00FB51CC"/>
    <w:rsid w:val="00FB52EC"/>
    <w:rsid w:val="00FB54F7"/>
    <w:rsid w:val="00FB7590"/>
    <w:rsid w:val="00FC0751"/>
    <w:rsid w:val="00FC1072"/>
    <w:rsid w:val="00FC1236"/>
    <w:rsid w:val="00FC19DF"/>
    <w:rsid w:val="00FC2A1E"/>
    <w:rsid w:val="00FC2BEE"/>
    <w:rsid w:val="00FC3592"/>
    <w:rsid w:val="00FC512F"/>
    <w:rsid w:val="00FC5CD5"/>
    <w:rsid w:val="00FC7659"/>
    <w:rsid w:val="00FD04BC"/>
    <w:rsid w:val="00FD12B7"/>
    <w:rsid w:val="00FD15AC"/>
    <w:rsid w:val="00FD1A36"/>
    <w:rsid w:val="00FD35B8"/>
    <w:rsid w:val="00FD652E"/>
    <w:rsid w:val="00FD66DD"/>
    <w:rsid w:val="00FE19A5"/>
    <w:rsid w:val="00FE2378"/>
    <w:rsid w:val="00FE3839"/>
    <w:rsid w:val="00FE3CA6"/>
    <w:rsid w:val="00FE3ED8"/>
    <w:rsid w:val="00FE3EEC"/>
    <w:rsid w:val="00FE416D"/>
    <w:rsid w:val="00FE4EB4"/>
    <w:rsid w:val="00FE65AA"/>
    <w:rsid w:val="00FE74DA"/>
    <w:rsid w:val="00FF08D9"/>
    <w:rsid w:val="00FF14D1"/>
    <w:rsid w:val="00FF4409"/>
    <w:rsid w:val="08871A34"/>
    <w:rsid w:val="096C2012"/>
    <w:rsid w:val="186F2FCF"/>
    <w:rsid w:val="1F442B55"/>
    <w:rsid w:val="278C5ED3"/>
    <w:rsid w:val="2C0B6DE7"/>
    <w:rsid w:val="367B2C18"/>
    <w:rsid w:val="37B73340"/>
    <w:rsid w:val="390479C4"/>
    <w:rsid w:val="3CB8027A"/>
    <w:rsid w:val="3DB374DE"/>
    <w:rsid w:val="3E604579"/>
    <w:rsid w:val="3EC92D15"/>
    <w:rsid w:val="412D0C79"/>
    <w:rsid w:val="56C56FCE"/>
    <w:rsid w:val="5A2A4D51"/>
    <w:rsid w:val="5F7A6FE5"/>
    <w:rsid w:val="6178205E"/>
    <w:rsid w:val="61D45BC3"/>
    <w:rsid w:val="652F59E4"/>
    <w:rsid w:val="69243C18"/>
    <w:rsid w:val="6C887ED2"/>
    <w:rsid w:val="6FA02AC7"/>
    <w:rsid w:val="70290C56"/>
    <w:rsid w:val="72812437"/>
    <w:rsid w:val="7BDA79E3"/>
    <w:rsid w:val="7CE50FAD"/>
    <w:rsid w:val="7E685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39" w:semiHidden="0" w:name="toc 1"/>
    <w:lsdException w:qFormat="1" w:unhideWhenUsed="0" w:uiPriority="39" w:semiHidden="0" w:name="toc 2"/>
    <w:lsdException w:qFormat="1" w:unhideWhenUsed="0" w:uiPriority="39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qFormat="1" w:unhideWhenUsed="0" w:uiPriority="0" w:semiHidden="0" w:name="Balloon Text"/>
    <w:lsdException w:qFormat="1" w:unhideWhenUsed="0" w:uiPriority="59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4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  <w:lang w:val="zh-CN"/>
    </w:rPr>
  </w:style>
  <w:style w:type="paragraph" w:styleId="3">
    <w:name w:val="heading 2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9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16">
    <w:name w:val="Default Paragraph Font"/>
    <w:semiHidden/>
    <w:unhideWhenUsed/>
    <w:qFormat/>
    <w:uiPriority w:val="1"/>
  </w:style>
  <w:style w:type="table" w:default="1" w:styleId="1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Document Map"/>
    <w:basedOn w:val="1"/>
    <w:qFormat/>
    <w:uiPriority w:val="0"/>
    <w:pPr>
      <w:shd w:val="clear" w:color="auto" w:fill="000080"/>
    </w:pPr>
  </w:style>
  <w:style w:type="paragraph" w:styleId="6">
    <w:name w:val="toc 3"/>
    <w:basedOn w:val="1"/>
    <w:next w:val="1"/>
    <w:qFormat/>
    <w:uiPriority w:val="39"/>
    <w:pPr>
      <w:ind w:left="840" w:leftChars="400"/>
    </w:pPr>
  </w:style>
  <w:style w:type="paragraph" w:styleId="7">
    <w:name w:val="Balloon Text"/>
    <w:basedOn w:val="1"/>
    <w:link w:val="20"/>
    <w:qFormat/>
    <w:uiPriority w:val="0"/>
    <w:rPr>
      <w:sz w:val="18"/>
      <w:szCs w:val="18"/>
      <w:lang w:val="zh-CN"/>
    </w:rPr>
  </w:style>
  <w:style w:type="paragraph" w:styleId="8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9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0">
    <w:name w:val="toc 1"/>
    <w:basedOn w:val="1"/>
    <w:next w:val="1"/>
    <w:qFormat/>
    <w:uiPriority w:val="39"/>
  </w:style>
  <w:style w:type="paragraph" w:styleId="11">
    <w:name w:val="toc 2"/>
    <w:basedOn w:val="1"/>
    <w:next w:val="1"/>
    <w:qFormat/>
    <w:uiPriority w:val="39"/>
    <w:pPr>
      <w:ind w:left="420" w:leftChars="200"/>
    </w:pPr>
  </w:style>
  <w:style w:type="paragraph" w:styleId="12">
    <w:name w:val="Normal (Web)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Cs w:val="24"/>
    </w:rPr>
  </w:style>
  <w:style w:type="paragraph" w:styleId="13">
    <w:name w:val="Title"/>
    <w:basedOn w:val="1"/>
    <w:next w:val="1"/>
    <w:link w:val="23"/>
    <w:qFormat/>
    <w:uiPriority w:val="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table" w:styleId="15">
    <w:name w:val="Table Grid"/>
    <w:basedOn w:val="14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7">
    <w:name w:val="page number"/>
    <w:basedOn w:val="16"/>
    <w:qFormat/>
    <w:uiPriority w:val="0"/>
  </w:style>
  <w:style w:type="character" w:styleId="18">
    <w:name w:val="Hyperlink"/>
    <w:unhideWhenUsed/>
    <w:qFormat/>
    <w:uiPriority w:val="99"/>
    <w:rPr>
      <w:color w:val="2779B6"/>
      <w:u w:val="single"/>
    </w:rPr>
  </w:style>
  <w:style w:type="paragraph" w:customStyle="1" w:styleId="19">
    <w:name w:val="缺省文本"/>
    <w:basedOn w:val="1"/>
    <w:qFormat/>
    <w:uiPriority w:val="0"/>
    <w:pPr>
      <w:autoSpaceDE w:val="0"/>
      <w:autoSpaceDN w:val="0"/>
      <w:adjustRightInd w:val="0"/>
      <w:jc w:val="left"/>
    </w:pPr>
    <w:rPr>
      <w:kern w:val="0"/>
    </w:rPr>
  </w:style>
  <w:style w:type="character" w:customStyle="1" w:styleId="20">
    <w:name w:val="批注框文本 Char"/>
    <w:link w:val="7"/>
    <w:qFormat/>
    <w:uiPriority w:val="0"/>
    <w:rPr>
      <w:kern w:val="2"/>
      <w:sz w:val="18"/>
      <w:szCs w:val="18"/>
    </w:rPr>
  </w:style>
  <w:style w:type="character" w:customStyle="1" w:styleId="21">
    <w:name w:val="def"/>
    <w:qFormat/>
    <w:uiPriority w:val="0"/>
  </w:style>
  <w:style w:type="character" w:customStyle="1" w:styleId="22">
    <w:name w:val="标题 1 Char"/>
    <w:link w:val="2"/>
    <w:qFormat/>
    <w:uiPriority w:val="0"/>
    <w:rPr>
      <w:b/>
      <w:bCs/>
      <w:kern w:val="44"/>
      <w:sz w:val="44"/>
      <w:szCs w:val="44"/>
    </w:rPr>
  </w:style>
  <w:style w:type="character" w:customStyle="1" w:styleId="23">
    <w:name w:val="标题 Char"/>
    <w:basedOn w:val="16"/>
    <w:link w:val="13"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4">
    <w:name w:val="TOC 标题1"/>
    <w:basedOn w:val="2"/>
    <w:next w:val="1"/>
    <w:unhideWhenUsed/>
    <w:qFormat/>
    <w:uiPriority w:val="39"/>
    <w:pPr>
      <w:widowControl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  <w:lang w:val="en-US"/>
    </w:rPr>
  </w:style>
  <w:style w:type="paragraph" w:customStyle="1" w:styleId="25">
    <w:name w:val="标题二"/>
    <w:basedOn w:val="3"/>
    <w:link w:val="26"/>
    <w:qFormat/>
    <w:uiPriority w:val="0"/>
    <w:rPr>
      <w:rFonts w:eastAsia="宋体"/>
    </w:rPr>
  </w:style>
  <w:style w:type="character" w:customStyle="1" w:styleId="26">
    <w:name w:val="标题二 字符"/>
    <w:basedOn w:val="16"/>
    <w:link w:val="25"/>
    <w:qFormat/>
    <w:uiPriority w:val="0"/>
    <w:rPr>
      <w:rFonts w:asciiTheme="majorHAnsi" w:hAnsiTheme="majorHAnsi" w:cstheme="majorBidi"/>
      <w:b/>
      <w:bCs/>
      <w:kern w:val="2"/>
      <w:sz w:val="32"/>
      <w:szCs w:val="32"/>
    </w:rPr>
  </w:style>
  <w:style w:type="character" w:customStyle="1" w:styleId="27">
    <w:name w:val="标题 2 Char"/>
    <w:basedOn w:val="16"/>
    <w:link w:val="3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paragraph" w:customStyle="1" w:styleId="28">
    <w:name w:val="标题三"/>
    <w:basedOn w:val="4"/>
    <w:next w:val="1"/>
    <w:link w:val="30"/>
    <w:qFormat/>
    <w:uiPriority w:val="0"/>
    <w:pPr>
      <w:widowControl/>
      <w:ind w:firstLine="420"/>
    </w:pPr>
    <w:rPr>
      <w:rFonts w:ascii="微软雅黑" w:hAnsi="微软雅黑"/>
      <w:b w:val="0"/>
      <w:sz w:val="30"/>
      <w:szCs w:val="21"/>
    </w:rPr>
  </w:style>
  <w:style w:type="character" w:customStyle="1" w:styleId="29">
    <w:name w:val="标题 3 Char"/>
    <w:basedOn w:val="16"/>
    <w:link w:val="4"/>
    <w:semiHidden/>
    <w:qFormat/>
    <w:uiPriority w:val="0"/>
    <w:rPr>
      <w:b/>
      <w:bCs/>
      <w:kern w:val="2"/>
      <w:sz w:val="32"/>
      <w:szCs w:val="32"/>
    </w:rPr>
  </w:style>
  <w:style w:type="character" w:customStyle="1" w:styleId="30">
    <w:name w:val="标题三 字符"/>
    <w:basedOn w:val="29"/>
    <w:link w:val="28"/>
    <w:qFormat/>
    <w:uiPriority w:val="0"/>
    <w:rPr>
      <w:rFonts w:ascii="微软雅黑" w:hAnsi="微软雅黑"/>
      <w:b w:val="0"/>
      <w:kern w:val="2"/>
      <w:sz w:val="30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2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Windows\System32\Normal.do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F4F8395-7B5D-4223-8CAB-1C800C4235F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Company>enjoyor</Company>
  <Pages>23</Pages>
  <Words>2151</Words>
  <Characters>12261</Characters>
  <Lines>102</Lines>
  <Paragraphs>28</Paragraphs>
  <TotalTime>166</TotalTime>
  <ScaleCrop>false</ScaleCrop>
  <LinksUpToDate>false</LinksUpToDate>
  <CharactersWithSpaces>14384</CharactersWithSpaces>
  <Application>WPS Office_11.1.0.10072_F1E327BC-269C-435d-A152-05C5408002CA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2019-09-04T10:58:00Z</dcterms:created>
  <dc:creator>nsc</dc:creator>
  <cp:lastModifiedBy>littlestrong1397179997</cp:lastModifiedBy>
  <cp:lastPrinted>2019-03-26T10:58:00Z</cp:lastPrinted>
  <dcterms:modified xsi:type="dcterms:W3CDTF">2020-10-22T09:53:22Z</dcterms:modified>
  <dc:title>修改记录：</dc:title>
  <cp:revision>35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2052-11.1.0.10072</vt:lpwstr>
  </property>
</Properties>
</file>